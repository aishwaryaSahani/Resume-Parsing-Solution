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CE6C5" w14:textId="72014181" w:rsidR="00A44989" w:rsidRPr="004D5F95" w:rsidRDefault="001702E6" w:rsidP="007A64F7">
      <w:pPr>
        <w:pStyle w:val="Head2"/>
        <w:ind w:left="0" w:firstLine="0"/>
        <w:outlineLvl w:val="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Richard Parker</w:t>
      </w:r>
      <w:bookmarkStart w:id="0" w:name="_GoBack"/>
      <w:bookmarkEnd w:id="0"/>
    </w:p>
    <w:p w14:paraId="7E7E151D" w14:textId="77777777" w:rsidR="00A44989" w:rsidRPr="004D5F95" w:rsidRDefault="00A44989">
      <w:pPr>
        <w:tabs>
          <w:tab w:val="left" w:pos="360"/>
          <w:tab w:val="left" w:pos="540"/>
          <w:tab w:val="left" w:pos="5040"/>
        </w:tabs>
        <w:spacing w:before="100" w:after="40"/>
        <w:ind w:left="360" w:right="-274" w:hanging="360"/>
        <w:rPr>
          <w:rFonts w:ascii="Times New Roman" w:hAnsi="Times New Roman"/>
        </w:rPr>
      </w:pPr>
      <w:r w:rsidRPr="004D5F95">
        <w:rPr>
          <w:rFonts w:ascii="Times New Roman" w:hAnsi="Times New Roman"/>
          <w:sz w:val="28"/>
        </w:rPr>
        <w:tab/>
      </w:r>
      <w:r w:rsidRPr="004D5F95">
        <w:rPr>
          <w:rFonts w:ascii="Times New Roman" w:hAnsi="Times New Roman"/>
        </w:rPr>
        <w:t>Mechanical Eng. Dept., Box 352600</w:t>
      </w:r>
      <w:r w:rsidRPr="004D5F95">
        <w:rPr>
          <w:rFonts w:ascii="Times New Roman" w:hAnsi="Times New Roman"/>
        </w:rPr>
        <w:tab/>
      </w:r>
      <w:r w:rsidRPr="004D5F95">
        <w:rPr>
          <w:rFonts w:ascii="Times New Roman" w:hAnsi="Times New Roman"/>
        </w:rPr>
        <w:tab/>
      </w:r>
      <w:r w:rsidR="003D25C2">
        <w:rPr>
          <w:rFonts w:ascii="Times New Roman" w:hAnsi="Times New Roman"/>
        </w:rPr>
        <w:t xml:space="preserve">         </w:t>
      </w:r>
      <w:proofErr w:type="gramStart"/>
      <w:r w:rsidR="003D25C2">
        <w:rPr>
          <w:rFonts w:ascii="Times New Roman" w:hAnsi="Times New Roman"/>
        </w:rPr>
        <w:t xml:space="preserve">   </w:t>
      </w:r>
      <w:r w:rsidRPr="004D5F95">
        <w:rPr>
          <w:rFonts w:ascii="Times New Roman" w:hAnsi="Times New Roman"/>
        </w:rPr>
        <w:t>(</w:t>
      </w:r>
      <w:proofErr w:type="gramEnd"/>
      <w:r w:rsidRPr="004D5F95">
        <w:rPr>
          <w:rFonts w:ascii="Times New Roman" w:hAnsi="Times New Roman"/>
        </w:rPr>
        <w:t>206) 685 3401 (Work)</w:t>
      </w:r>
    </w:p>
    <w:p w14:paraId="45FCFBFC" w14:textId="77777777" w:rsidR="00A44989" w:rsidRPr="004D5F95" w:rsidRDefault="00A44989">
      <w:pPr>
        <w:tabs>
          <w:tab w:val="left" w:pos="360"/>
          <w:tab w:val="left" w:pos="400"/>
          <w:tab w:val="left" w:pos="540"/>
          <w:tab w:val="left" w:pos="5040"/>
        </w:tabs>
        <w:ind w:left="360" w:hanging="360"/>
        <w:jc w:val="both"/>
        <w:rPr>
          <w:rFonts w:ascii="Times New Roman" w:hAnsi="Times New Roman"/>
        </w:rPr>
      </w:pPr>
      <w:r w:rsidRPr="004D5F95">
        <w:rPr>
          <w:rFonts w:ascii="Times New Roman" w:hAnsi="Times New Roman"/>
        </w:rPr>
        <w:tab/>
        <w:t>U of Washington</w:t>
      </w:r>
      <w:r w:rsidR="00160596">
        <w:rPr>
          <w:rFonts w:ascii="Times New Roman" w:hAnsi="Times New Roman"/>
        </w:rPr>
        <w:t xml:space="preserve"> (UW)</w:t>
      </w:r>
      <w:r w:rsidRPr="004D5F95">
        <w:rPr>
          <w:rFonts w:ascii="Times New Roman" w:hAnsi="Times New Roman"/>
        </w:rPr>
        <w:t>, Seattle, WA 98195-2600</w:t>
      </w:r>
      <w:r w:rsidRPr="004D5F95">
        <w:rPr>
          <w:rFonts w:ascii="Times New Roman" w:hAnsi="Times New Roman"/>
        </w:rPr>
        <w:tab/>
      </w:r>
      <w:r w:rsidRPr="004D5F95">
        <w:rPr>
          <w:rFonts w:ascii="Times New Roman" w:hAnsi="Times New Roman"/>
        </w:rPr>
        <w:tab/>
        <w:t>(206) 685 8047 (Fax)</w:t>
      </w:r>
    </w:p>
    <w:p w14:paraId="155BD588" w14:textId="77777777" w:rsidR="009045CB" w:rsidRPr="004D5F95" w:rsidRDefault="00A44989" w:rsidP="009045CB">
      <w:pPr>
        <w:tabs>
          <w:tab w:val="left" w:pos="360"/>
          <w:tab w:val="left" w:pos="400"/>
          <w:tab w:val="left" w:pos="540"/>
          <w:tab w:val="left" w:pos="5040"/>
        </w:tabs>
        <w:ind w:left="360" w:right="-1170" w:hanging="360"/>
        <w:jc w:val="both"/>
        <w:rPr>
          <w:rFonts w:ascii="Times New Roman" w:hAnsi="Times New Roman"/>
        </w:rPr>
      </w:pPr>
      <w:r w:rsidRPr="004D5F95">
        <w:rPr>
          <w:rFonts w:ascii="Times New Roman" w:hAnsi="Times New Roman"/>
        </w:rPr>
        <w:tab/>
        <w:t>Web: www.me.washington.edu/faculty/devasia.html</w:t>
      </w:r>
      <w:r w:rsidRPr="004D5F95">
        <w:rPr>
          <w:rFonts w:ascii="Times New Roman" w:hAnsi="Times New Roman"/>
        </w:rPr>
        <w:tab/>
        <w:t>E</w:t>
      </w:r>
      <w:r w:rsidR="00855539">
        <w:rPr>
          <w:rFonts w:ascii="Times New Roman" w:hAnsi="Times New Roman"/>
        </w:rPr>
        <w:t>mail: devasia@u.washington.edu</w:t>
      </w:r>
      <w:r w:rsidR="00855539">
        <w:rPr>
          <w:rFonts w:ascii="Times New Roman" w:hAnsi="Times New Roman"/>
        </w:rPr>
        <w:tab/>
      </w:r>
    </w:p>
    <w:p w14:paraId="7F1B73DB" w14:textId="77777777" w:rsidR="009045CB" w:rsidRPr="004D5F95" w:rsidRDefault="009045CB" w:rsidP="009045CB">
      <w:pPr>
        <w:tabs>
          <w:tab w:val="left" w:pos="360"/>
          <w:tab w:val="left" w:pos="400"/>
          <w:tab w:val="left" w:pos="540"/>
          <w:tab w:val="left" w:pos="5040"/>
        </w:tabs>
        <w:ind w:left="360" w:right="-1170" w:hanging="360"/>
        <w:jc w:val="both"/>
        <w:rPr>
          <w:rFonts w:ascii="Times New Roman" w:hAnsi="Times New Roman"/>
        </w:rPr>
      </w:pPr>
    </w:p>
    <w:p w14:paraId="5B389444" w14:textId="77777777" w:rsidR="00F67552" w:rsidRPr="0012294D" w:rsidRDefault="00F67552" w:rsidP="007A64F7">
      <w:pPr>
        <w:tabs>
          <w:tab w:val="left" w:pos="360"/>
          <w:tab w:val="left" w:pos="400"/>
          <w:tab w:val="left" w:pos="540"/>
          <w:tab w:val="left" w:pos="5040"/>
        </w:tabs>
        <w:spacing w:before="200"/>
        <w:outlineLvl w:val="0"/>
        <w:rPr>
          <w:rFonts w:ascii="Times New Roman" w:hAnsi="Times New Roman"/>
          <w:b/>
          <w:caps/>
          <w:color w:val="0000FF"/>
        </w:rPr>
      </w:pPr>
      <w:r w:rsidRPr="0012294D">
        <w:rPr>
          <w:rFonts w:ascii="Times New Roman" w:hAnsi="Times New Roman"/>
          <w:b/>
          <w:caps/>
          <w:color w:val="0000FF"/>
        </w:rPr>
        <w:t>EducatioNAL HISTORY</w:t>
      </w:r>
    </w:p>
    <w:p w14:paraId="249CCA59" w14:textId="77777777" w:rsidR="00F67552" w:rsidRPr="0012294D" w:rsidRDefault="00F67552" w:rsidP="00F67552">
      <w:pPr>
        <w:tabs>
          <w:tab w:val="left" w:pos="360"/>
          <w:tab w:val="left" w:pos="400"/>
          <w:tab w:val="left" w:pos="540"/>
          <w:tab w:val="left" w:pos="8640"/>
        </w:tabs>
        <w:spacing w:before="100"/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 w:rsidRPr="0012294D">
        <w:rPr>
          <w:rFonts w:ascii="Times New Roman" w:hAnsi="Times New Roman"/>
          <w:u w:val="single"/>
        </w:rPr>
        <w:t>Doctor of Philosophy</w:t>
      </w:r>
      <w:r w:rsidRPr="0012294D">
        <w:rPr>
          <w:rFonts w:ascii="Times New Roman" w:hAnsi="Times New Roman"/>
        </w:rPr>
        <w:t xml:space="preserve"> (December 1993)</w:t>
      </w:r>
    </w:p>
    <w:p w14:paraId="2E0B8369" w14:textId="77777777" w:rsidR="00F67552" w:rsidRPr="0012294D" w:rsidRDefault="00F67552" w:rsidP="00F67552">
      <w:pPr>
        <w:tabs>
          <w:tab w:val="left" w:pos="360"/>
          <w:tab w:val="left" w:pos="400"/>
          <w:tab w:val="left" w:pos="54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tab/>
        <w:t xml:space="preserve">Mechanical Engineering, University of California, Santa Barbara (UCSB) </w:t>
      </w:r>
    </w:p>
    <w:p w14:paraId="0ABD2D23" w14:textId="77777777" w:rsidR="00F67552" w:rsidRPr="0012294D" w:rsidRDefault="00F67552" w:rsidP="00F67552">
      <w:pPr>
        <w:tabs>
          <w:tab w:val="left" w:pos="360"/>
          <w:tab w:val="left" w:pos="400"/>
          <w:tab w:val="left" w:pos="54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tab/>
        <w:t>Thesis Title:</w:t>
      </w:r>
      <w:r w:rsidRPr="0012294D">
        <w:rPr>
          <w:rFonts w:ascii="Times New Roman" w:hAnsi="Times New Roman"/>
          <w:b/>
        </w:rPr>
        <w:t xml:space="preserve"> </w:t>
      </w:r>
      <w:r w:rsidRPr="0012294D">
        <w:rPr>
          <w:rFonts w:ascii="Times New Roman" w:hAnsi="Times New Roman"/>
        </w:rPr>
        <w:t>Design, Dynamics and Control of Articulated Flexible Structures</w:t>
      </w:r>
    </w:p>
    <w:p w14:paraId="167950F7" w14:textId="77777777" w:rsidR="00F67552" w:rsidRPr="0012294D" w:rsidRDefault="00F67552" w:rsidP="00F67552">
      <w:pPr>
        <w:tabs>
          <w:tab w:val="left" w:pos="360"/>
          <w:tab w:val="left" w:pos="400"/>
          <w:tab w:val="left" w:pos="54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tab/>
        <w:t xml:space="preserve">Major: Dynamic Systems, Controls and Robotics  </w:t>
      </w:r>
    </w:p>
    <w:p w14:paraId="4723BE84" w14:textId="77777777" w:rsidR="00F67552" w:rsidRPr="0012294D" w:rsidRDefault="00F67552" w:rsidP="00F67552">
      <w:pPr>
        <w:tabs>
          <w:tab w:val="left" w:pos="360"/>
          <w:tab w:val="left" w:pos="400"/>
          <w:tab w:val="left" w:pos="54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tab/>
        <w:t>Minors: (1) Solid Mechanics and Structures (2) Mathematics</w:t>
      </w:r>
    </w:p>
    <w:p w14:paraId="41509CEE" w14:textId="77777777" w:rsidR="00F67552" w:rsidRPr="0012294D" w:rsidRDefault="00F67552" w:rsidP="00F67552">
      <w:pPr>
        <w:pStyle w:val="BodyTextIndent"/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 w:rsidRPr="0012294D">
        <w:rPr>
          <w:rFonts w:ascii="Times New Roman" w:hAnsi="Times New Roman"/>
          <w:u w:val="single"/>
        </w:rPr>
        <w:t>Master of Science</w:t>
      </w:r>
      <w:r w:rsidRPr="0012294D">
        <w:rPr>
          <w:rFonts w:ascii="Times New Roman" w:hAnsi="Times New Roman"/>
        </w:rPr>
        <w:t xml:space="preserve"> (December 1990)</w:t>
      </w:r>
    </w:p>
    <w:p w14:paraId="4CA11B2B" w14:textId="77777777" w:rsidR="00F67552" w:rsidRPr="0012294D" w:rsidRDefault="00F67552" w:rsidP="00F67552">
      <w:pPr>
        <w:tabs>
          <w:tab w:val="left" w:pos="360"/>
          <w:tab w:val="left" w:pos="400"/>
          <w:tab w:val="left" w:pos="54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tab/>
        <w:t>Mechanical Engineering, University of California, Santa Barbara</w:t>
      </w:r>
    </w:p>
    <w:p w14:paraId="5B9C301D" w14:textId="77777777" w:rsidR="00F67552" w:rsidRPr="0012294D" w:rsidRDefault="00F67552" w:rsidP="00F67552">
      <w:pPr>
        <w:tabs>
          <w:tab w:val="left" w:pos="360"/>
          <w:tab w:val="left" w:pos="400"/>
          <w:tab w:val="left" w:pos="54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 w:rsidRPr="0012294D">
        <w:rPr>
          <w:rFonts w:ascii="Times New Roman" w:hAnsi="Times New Roman"/>
          <w:u w:val="single"/>
        </w:rPr>
        <w:t>Bachelor of Technology</w:t>
      </w:r>
      <w:r w:rsidRPr="0012294D">
        <w:rPr>
          <w:rFonts w:ascii="Times New Roman" w:hAnsi="Times New Roman"/>
        </w:rPr>
        <w:t xml:space="preserve"> (June 1988) </w:t>
      </w:r>
    </w:p>
    <w:p w14:paraId="11EEAD2B" w14:textId="77777777" w:rsidR="00F67552" w:rsidRPr="00350DAE" w:rsidRDefault="00F67552" w:rsidP="00F67552">
      <w:pPr>
        <w:tabs>
          <w:tab w:val="left" w:pos="360"/>
          <w:tab w:val="left" w:pos="400"/>
          <w:tab w:val="left" w:pos="54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tab/>
        <w:t xml:space="preserve">Mechanical Engineering, Indian Institute of Technology, Kharagpur, India </w:t>
      </w:r>
    </w:p>
    <w:p w14:paraId="0C75FBED" w14:textId="77777777" w:rsidR="00F67552" w:rsidRPr="0012294D" w:rsidRDefault="00F67552" w:rsidP="007A64F7">
      <w:pPr>
        <w:tabs>
          <w:tab w:val="left" w:pos="360"/>
          <w:tab w:val="left" w:pos="400"/>
          <w:tab w:val="left" w:pos="540"/>
          <w:tab w:val="left" w:pos="8640"/>
        </w:tabs>
        <w:spacing w:before="200"/>
        <w:outlineLvl w:val="0"/>
        <w:rPr>
          <w:rFonts w:ascii="Times New Roman" w:hAnsi="Times New Roman"/>
          <w:b/>
          <w:caps/>
          <w:color w:val="0000FF"/>
        </w:rPr>
      </w:pPr>
      <w:r w:rsidRPr="0012294D">
        <w:rPr>
          <w:rFonts w:ascii="Times New Roman" w:hAnsi="Times New Roman"/>
          <w:b/>
          <w:caps/>
          <w:color w:val="0000FF"/>
        </w:rPr>
        <w:t xml:space="preserve">EMPLOYMENT </w:t>
      </w:r>
    </w:p>
    <w:p w14:paraId="3EFC43F6" w14:textId="77777777" w:rsidR="00805C60" w:rsidRDefault="00805C60" w:rsidP="00805C60">
      <w:pPr>
        <w:tabs>
          <w:tab w:val="left" w:pos="360"/>
          <w:tab w:val="left" w:pos="400"/>
          <w:tab w:val="left" w:pos="540"/>
          <w:tab w:val="left" w:pos="8910"/>
        </w:tabs>
        <w:ind w:left="360" w:hanging="360"/>
        <w:rPr>
          <w:bCs/>
        </w:rPr>
      </w:pPr>
      <w:r w:rsidRPr="00FA0A54">
        <w:sym w:font="Symbol" w:char="F0B7"/>
      </w:r>
      <w:r w:rsidRPr="00FA0A54">
        <w:tab/>
        <w:t>Director, Boeing Advanced Research Center, BARC, UW, (</w:t>
      </w:r>
      <w:r>
        <w:rPr>
          <w:bCs/>
        </w:rPr>
        <w:t>2018 onwards</w:t>
      </w:r>
      <w:r w:rsidRPr="00FA0A54">
        <w:rPr>
          <w:bCs/>
        </w:rPr>
        <w:t>)</w:t>
      </w:r>
    </w:p>
    <w:p w14:paraId="2D4C6A69" w14:textId="4D0938C7" w:rsidR="0056597F" w:rsidRDefault="0056597F" w:rsidP="001A51F5">
      <w:pPr>
        <w:tabs>
          <w:tab w:val="left" w:pos="360"/>
          <w:tab w:val="left" w:pos="400"/>
          <w:tab w:val="left" w:pos="540"/>
          <w:tab w:val="left" w:pos="8910"/>
        </w:tabs>
        <w:ind w:left="360" w:hanging="360"/>
        <w:rPr>
          <w:rFonts w:ascii="Times New Roman" w:hAnsi="Times New Roman"/>
          <w:bCs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>
        <w:rPr>
          <w:rFonts w:ascii="Times New Roman" w:hAnsi="Times New Roman"/>
        </w:rPr>
        <w:t>Associate-Director, Boeing Advanced Research Center, BARC, UW, (</w:t>
      </w:r>
      <w:r w:rsidR="001A51F5">
        <w:rPr>
          <w:rFonts w:ascii="Times New Roman" w:hAnsi="Times New Roman"/>
          <w:bCs/>
        </w:rPr>
        <w:t>2014-17</w:t>
      </w:r>
    </w:p>
    <w:p w14:paraId="0D34CF45" w14:textId="629D6C1D" w:rsidR="0038212A" w:rsidRDefault="0038212A" w:rsidP="0038212A">
      <w:pPr>
        <w:tabs>
          <w:tab w:val="left" w:pos="360"/>
          <w:tab w:val="left" w:pos="400"/>
          <w:tab w:val="left" w:pos="540"/>
          <w:tab w:val="left" w:pos="8910"/>
        </w:tabs>
        <w:ind w:left="360" w:hanging="360"/>
        <w:rPr>
          <w:rFonts w:ascii="Times New Roman" w:hAnsi="Times New Roman"/>
          <w:bCs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Associate Dean College of Engineering (COE), UW: for </w:t>
      </w:r>
      <w:r w:rsidR="00A057A7">
        <w:rPr>
          <w:rFonts w:ascii="Times New Roman" w:hAnsi="Times New Roman"/>
        </w:rPr>
        <w:t>Research and Faculty Affairs,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bCs/>
        </w:rPr>
        <w:t xml:space="preserve">2014-17); for </w:t>
      </w:r>
      <w:r>
        <w:rPr>
          <w:rFonts w:ascii="Times New Roman" w:hAnsi="Times New Roman"/>
        </w:rPr>
        <w:t xml:space="preserve">Research and Graduate Studies (2013-14). </w:t>
      </w:r>
    </w:p>
    <w:p w14:paraId="679AFA03" w14:textId="77777777" w:rsidR="0056597F" w:rsidRDefault="0056597F" w:rsidP="0056597F">
      <w:pPr>
        <w:tabs>
          <w:tab w:val="left" w:pos="360"/>
          <w:tab w:val="left" w:pos="400"/>
          <w:tab w:val="left" w:pos="540"/>
          <w:tab w:val="left" w:pos="8910"/>
        </w:tabs>
        <w:ind w:left="360" w:hanging="360"/>
        <w:rPr>
          <w:rFonts w:ascii="Times New Roman" w:hAnsi="Times New Roman"/>
          <w:bCs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>
        <w:rPr>
          <w:rFonts w:ascii="Times New Roman" w:hAnsi="Times New Roman"/>
          <w:bCs/>
        </w:rPr>
        <w:t xml:space="preserve">Associate Chair for Research and Infrastructure, </w:t>
      </w:r>
      <w:r>
        <w:rPr>
          <w:rFonts w:ascii="Times New Roman" w:hAnsi="Times New Roman"/>
        </w:rPr>
        <w:t>UW Mech. Eng. Dept.</w:t>
      </w:r>
      <w:proofErr w:type="gramStart"/>
      <w:r>
        <w:rPr>
          <w:rFonts w:ascii="Times New Roman" w:hAnsi="Times New Roman"/>
        </w:rPr>
        <w:t xml:space="preserve">, </w:t>
      </w:r>
      <w:r w:rsidRPr="00F51C9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2010-2013)</w:t>
      </w:r>
    </w:p>
    <w:p w14:paraId="3F7623F3" w14:textId="77777777" w:rsidR="0056597F" w:rsidRPr="00F51C9B" w:rsidRDefault="0056597F" w:rsidP="0056597F">
      <w:pPr>
        <w:tabs>
          <w:tab w:val="left" w:pos="360"/>
          <w:tab w:val="left" w:pos="400"/>
          <w:tab w:val="left" w:pos="540"/>
          <w:tab w:val="left" w:pos="891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 xml:space="preserve">Professor, Mech. Eng. Dept., </w:t>
      </w:r>
      <w:r>
        <w:rPr>
          <w:rFonts w:ascii="Times New Roman" w:hAnsi="Times New Roman"/>
        </w:rPr>
        <w:t>UW</w:t>
      </w:r>
      <w:r w:rsidRPr="0012294D">
        <w:rPr>
          <w:rFonts w:ascii="Times New Roman" w:hAnsi="Times New Roman"/>
        </w:rPr>
        <w:t xml:space="preserve"> (2005 onwards)</w:t>
      </w:r>
      <w:r w:rsidRPr="00F51C9B">
        <w:rPr>
          <w:rFonts w:ascii="Times New Roman" w:hAnsi="Times New Roman"/>
        </w:rPr>
        <w:t xml:space="preserve"> </w:t>
      </w:r>
    </w:p>
    <w:p w14:paraId="324DF978" w14:textId="77777777" w:rsidR="0056597F" w:rsidRPr="0012294D" w:rsidRDefault="0056597F" w:rsidP="0056597F">
      <w:pPr>
        <w:tabs>
          <w:tab w:val="left" w:pos="360"/>
          <w:tab w:val="left" w:pos="400"/>
          <w:tab w:val="left" w:pos="540"/>
          <w:tab w:val="left" w:pos="8910"/>
        </w:tabs>
        <w:ind w:left="360" w:hanging="360"/>
        <w:rPr>
          <w:rFonts w:ascii="Times New Roman" w:hAnsi="Times New Roman"/>
          <w:bCs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 xml:space="preserve">Associate Professor, Mech. Eng. Dept., </w:t>
      </w:r>
      <w:r>
        <w:rPr>
          <w:rFonts w:ascii="Times New Roman" w:hAnsi="Times New Roman"/>
        </w:rPr>
        <w:t>UW</w:t>
      </w:r>
      <w:r w:rsidRPr="0012294D">
        <w:rPr>
          <w:rFonts w:ascii="Times New Roman" w:hAnsi="Times New Roman"/>
        </w:rPr>
        <w:t xml:space="preserve"> (2000-2005)</w:t>
      </w:r>
      <w:r w:rsidRPr="0012294D">
        <w:rPr>
          <w:rFonts w:ascii="Times New Roman" w:hAnsi="Times New Roman"/>
          <w:bCs/>
        </w:rPr>
        <w:t xml:space="preserve"> </w:t>
      </w:r>
      <w:r w:rsidRPr="0012294D">
        <w:rPr>
          <w:rFonts w:ascii="Times New Roman" w:hAnsi="Times New Roman"/>
          <w:bCs/>
        </w:rPr>
        <w:tab/>
        <w:t xml:space="preserve">          </w:t>
      </w:r>
    </w:p>
    <w:p w14:paraId="7468426A" w14:textId="77777777" w:rsidR="0056597F" w:rsidRPr="0012294D" w:rsidRDefault="0056597F" w:rsidP="0056597F">
      <w:pPr>
        <w:tabs>
          <w:tab w:val="left" w:pos="360"/>
          <w:tab w:val="left" w:pos="400"/>
          <w:tab w:val="left" w:pos="54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Associate Professor, Mech. Eng. Dept., U of Utah (2000)</w:t>
      </w:r>
    </w:p>
    <w:p w14:paraId="5EC8C3D5" w14:textId="77777777" w:rsidR="0056597F" w:rsidRPr="0012294D" w:rsidRDefault="0056597F" w:rsidP="0056597F">
      <w:pPr>
        <w:tabs>
          <w:tab w:val="left" w:pos="360"/>
          <w:tab w:val="left" w:pos="400"/>
          <w:tab w:val="left" w:pos="54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ab/>
        <w:t>Assistant Professor, Mech.</w:t>
      </w:r>
      <w:r w:rsidRPr="0012294D">
        <w:rPr>
          <w:rFonts w:ascii="Times New Roman" w:hAnsi="Times New Roman"/>
        </w:rPr>
        <w:t xml:space="preserve"> Eng. Dept., U of Utah (1994 - 2000)</w:t>
      </w:r>
      <w:r w:rsidRPr="0012294D">
        <w:rPr>
          <w:rFonts w:ascii="Times New Roman" w:hAnsi="Times New Roman"/>
          <w:b/>
          <w:i/>
          <w:sz w:val="22"/>
        </w:rPr>
        <w:t xml:space="preserve"> </w:t>
      </w:r>
    </w:p>
    <w:p w14:paraId="570DAECD" w14:textId="77777777" w:rsidR="0056597F" w:rsidRPr="0012294D" w:rsidRDefault="0056597F" w:rsidP="0056597F">
      <w:pPr>
        <w:tabs>
          <w:tab w:val="left" w:pos="360"/>
          <w:tab w:val="left" w:pos="400"/>
          <w:tab w:val="left" w:pos="54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Post</w:t>
      </w:r>
      <w:r>
        <w:rPr>
          <w:rFonts w:ascii="Times New Roman" w:hAnsi="Times New Roman"/>
        </w:rPr>
        <w:t>-Graduate Researcher, Mech.</w:t>
      </w:r>
      <w:r w:rsidRPr="0012294D">
        <w:rPr>
          <w:rFonts w:ascii="Times New Roman" w:hAnsi="Times New Roman"/>
        </w:rPr>
        <w:t xml:space="preserve"> Eng. Dept., UCSB (Dec. 1993-July 1994)</w:t>
      </w:r>
    </w:p>
    <w:p w14:paraId="42F7C1F1" w14:textId="77777777" w:rsidR="0056597F" w:rsidRDefault="0056597F" w:rsidP="0056597F">
      <w:pPr>
        <w:tabs>
          <w:tab w:val="left" w:pos="360"/>
          <w:tab w:val="left" w:pos="400"/>
          <w:tab w:val="left" w:pos="540"/>
          <w:tab w:val="left" w:pos="5040"/>
        </w:tabs>
        <w:ind w:left="360" w:hanging="360"/>
        <w:rPr>
          <w:rFonts w:ascii="Times New Roman" w:hAnsi="Times New Roman"/>
          <w:b/>
          <w:caps/>
          <w:color w:val="0000FF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Research an</w:t>
      </w:r>
      <w:r>
        <w:rPr>
          <w:rFonts w:ascii="Times New Roman" w:hAnsi="Times New Roman"/>
        </w:rPr>
        <w:t>d Teaching Assistant, Mech.</w:t>
      </w:r>
      <w:r w:rsidRPr="0012294D">
        <w:rPr>
          <w:rFonts w:ascii="Times New Roman" w:hAnsi="Times New Roman"/>
        </w:rPr>
        <w:t xml:space="preserve"> Eng. Dept., UCSB (Sept. 1988-Dec. 1993)</w:t>
      </w:r>
    </w:p>
    <w:p w14:paraId="35D821BA" w14:textId="77777777" w:rsidR="00F67552" w:rsidRDefault="00F67552" w:rsidP="0056597F">
      <w:pPr>
        <w:tabs>
          <w:tab w:val="left" w:pos="360"/>
          <w:tab w:val="left" w:pos="400"/>
          <w:tab w:val="left" w:pos="540"/>
          <w:tab w:val="left" w:pos="8910"/>
        </w:tabs>
        <w:spacing w:before="100"/>
        <w:ind w:left="360" w:hanging="360"/>
        <w:rPr>
          <w:rFonts w:ascii="Times New Roman" w:hAnsi="Times New Roman"/>
          <w:b/>
          <w:caps/>
          <w:color w:val="0000FF"/>
        </w:rPr>
      </w:pPr>
    </w:p>
    <w:p w14:paraId="3F92BAFB" w14:textId="77777777" w:rsidR="00F67552" w:rsidRPr="00350DAE" w:rsidRDefault="00F67552" w:rsidP="007A64F7">
      <w:pPr>
        <w:tabs>
          <w:tab w:val="left" w:pos="360"/>
          <w:tab w:val="left" w:pos="400"/>
          <w:tab w:val="left" w:pos="540"/>
          <w:tab w:val="left" w:pos="5040"/>
        </w:tabs>
        <w:spacing w:before="200"/>
        <w:outlineLvl w:val="0"/>
        <w:rPr>
          <w:rFonts w:ascii="Times New Roman" w:hAnsi="Times New Roman"/>
          <w:b/>
          <w:caps/>
          <w:color w:val="0000FF"/>
        </w:rPr>
      </w:pPr>
      <w:r w:rsidRPr="0012294D">
        <w:rPr>
          <w:rFonts w:ascii="Times New Roman" w:hAnsi="Times New Roman"/>
          <w:b/>
          <w:caps/>
          <w:color w:val="0000FF"/>
        </w:rPr>
        <w:t xml:space="preserve">Awards and Honors </w:t>
      </w:r>
    </w:p>
    <w:p w14:paraId="7E95F5A1" w14:textId="77777777" w:rsidR="00560E68" w:rsidRDefault="00560E68" w:rsidP="00560E68">
      <w:pPr>
        <w:tabs>
          <w:tab w:val="left" w:pos="360"/>
          <w:tab w:val="left" w:pos="400"/>
          <w:tab w:val="left" w:pos="540"/>
          <w:tab w:val="left" w:pos="9000"/>
        </w:tabs>
        <w:spacing w:before="100"/>
        <w:ind w:left="360" w:hanging="360"/>
      </w:pPr>
      <w:r w:rsidRPr="00FA0A54">
        <w:sym w:font="Symbol" w:char="F0B7"/>
      </w:r>
      <w:r w:rsidRPr="00FA0A54">
        <w:tab/>
        <w:t xml:space="preserve">Fellow, </w:t>
      </w:r>
      <w:r w:rsidRPr="00BE6CB5">
        <w:t>Institute of Electrical and Electronics Engineers</w:t>
      </w:r>
      <w:r>
        <w:t xml:space="preserve"> (IEEE), 2019</w:t>
      </w:r>
    </w:p>
    <w:p w14:paraId="7B1C03ED" w14:textId="77777777" w:rsidR="00F67552" w:rsidRDefault="00F67552" w:rsidP="00560E68">
      <w:pPr>
        <w:tabs>
          <w:tab w:val="left" w:pos="360"/>
          <w:tab w:val="left" w:pos="400"/>
          <w:tab w:val="left" w:pos="540"/>
          <w:tab w:val="left" w:pos="900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>
        <w:rPr>
          <w:rFonts w:ascii="Times New Roman" w:hAnsi="Times New Roman"/>
        </w:rPr>
        <w:t>Fellow, American Society of Mechanical Engineers (ASME), 2012</w:t>
      </w:r>
    </w:p>
    <w:p w14:paraId="7CCF85A4" w14:textId="77777777" w:rsidR="00F67552" w:rsidRDefault="00F67552" w:rsidP="00F67552">
      <w:pPr>
        <w:tabs>
          <w:tab w:val="left" w:pos="360"/>
          <w:tab w:val="left" w:pos="400"/>
          <w:tab w:val="left" w:pos="540"/>
          <w:tab w:val="left" w:pos="900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Faculty of the Year Award, Mechanical Engineering, UW, 2009 </w:t>
      </w:r>
    </w:p>
    <w:p w14:paraId="4046F02B" w14:textId="77777777" w:rsidR="00F67552" w:rsidRPr="0012294D" w:rsidRDefault="00F67552" w:rsidP="006461FB">
      <w:pPr>
        <w:tabs>
          <w:tab w:val="left" w:pos="360"/>
          <w:tab w:val="left" w:pos="400"/>
          <w:tab w:val="left" w:pos="540"/>
          <w:tab w:val="left" w:pos="9000"/>
        </w:tabs>
        <w:ind w:left="360" w:right="-72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U</w:t>
      </w:r>
      <w:r>
        <w:rPr>
          <w:rFonts w:ascii="Times New Roman" w:hAnsi="Times New Roman"/>
        </w:rPr>
        <w:t>W</w:t>
      </w:r>
      <w:r w:rsidRPr="0012294D">
        <w:rPr>
          <w:rFonts w:ascii="Times New Roman" w:hAnsi="Times New Roman"/>
        </w:rPr>
        <w:t>, College of Engineering’s List of High</w:t>
      </w:r>
      <w:r>
        <w:rPr>
          <w:rFonts w:ascii="Times New Roman" w:hAnsi="Times New Roman"/>
        </w:rPr>
        <w:t xml:space="preserve">ly Rated Courses (based on course evaluations): </w:t>
      </w:r>
      <w:r>
        <w:rPr>
          <w:rFonts w:ascii="Times New Roman" w:hAnsi="Times New Roman"/>
        </w:rPr>
        <w:br/>
        <w:t>Sp</w:t>
      </w:r>
      <w:r w:rsidRPr="0012294D">
        <w:rPr>
          <w:rFonts w:ascii="Times New Roman" w:hAnsi="Times New Roman"/>
        </w:rPr>
        <w:t>'</w:t>
      </w:r>
      <w:r>
        <w:rPr>
          <w:rFonts w:ascii="Times New Roman" w:hAnsi="Times New Roman"/>
        </w:rPr>
        <w:t>06, Aut</w:t>
      </w:r>
      <w:r w:rsidRPr="0012294D">
        <w:rPr>
          <w:rFonts w:ascii="Times New Roman" w:hAnsi="Times New Roman"/>
        </w:rPr>
        <w:t>'06</w:t>
      </w:r>
      <w:r>
        <w:rPr>
          <w:rFonts w:ascii="Times New Roman" w:hAnsi="Times New Roman"/>
        </w:rPr>
        <w:t>, Aut</w:t>
      </w:r>
      <w:r w:rsidRPr="0012294D">
        <w:rPr>
          <w:rFonts w:ascii="Times New Roman" w:hAnsi="Times New Roman"/>
        </w:rPr>
        <w:t>'</w:t>
      </w:r>
      <w:r>
        <w:rPr>
          <w:rFonts w:ascii="Times New Roman" w:hAnsi="Times New Roman"/>
        </w:rPr>
        <w:t>08, Sp</w:t>
      </w:r>
      <w:r w:rsidRPr="0012294D">
        <w:rPr>
          <w:rFonts w:ascii="Times New Roman" w:hAnsi="Times New Roman"/>
        </w:rPr>
        <w:t>'</w:t>
      </w:r>
      <w:r>
        <w:rPr>
          <w:rFonts w:ascii="Times New Roman" w:hAnsi="Times New Roman"/>
        </w:rPr>
        <w:t>09, Sp</w:t>
      </w:r>
      <w:r w:rsidRPr="0012294D">
        <w:rPr>
          <w:rFonts w:ascii="Times New Roman" w:hAnsi="Times New Roman"/>
        </w:rPr>
        <w:t>'</w:t>
      </w:r>
      <w:r>
        <w:rPr>
          <w:rFonts w:ascii="Times New Roman" w:hAnsi="Times New Roman"/>
        </w:rPr>
        <w:t>10, Aut</w:t>
      </w:r>
      <w:r w:rsidRPr="0012294D">
        <w:rPr>
          <w:rFonts w:ascii="Times New Roman" w:hAnsi="Times New Roman"/>
        </w:rPr>
        <w:t>'</w:t>
      </w:r>
      <w:r>
        <w:rPr>
          <w:rFonts w:ascii="Times New Roman" w:hAnsi="Times New Roman"/>
        </w:rPr>
        <w:t>10, Win’11, Win’12, Sp’12, Win’13</w:t>
      </w:r>
    </w:p>
    <w:p w14:paraId="7C788ABE" w14:textId="77777777" w:rsidR="00F67552" w:rsidRPr="0012294D" w:rsidRDefault="00F67552" w:rsidP="00F67552">
      <w:pPr>
        <w:tabs>
          <w:tab w:val="left" w:pos="360"/>
          <w:tab w:val="left" w:pos="400"/>
          <w:tab w:val="left" w:pos="540"/>
          <w:tab w:val="left" w:pos="900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U. of Utah's Early Career Teaching Award (for excellence in teaching), 1999-2000</w:t>
      </w:r>
    </w:p>
    <w:p w14:paraId="376F9528" w14:textId="77777777" w:rsidR="00F67552" w:rsidRPr="0012294D" w:rsidRDefault="00F67552" w:rsidP="008373AE">
      <w:pPr>
        <w:tabs>
          <w:tab w:val="left" w:pos="360"/>
          <w:tab w:val="left" w:pos="400"/>
          <w:tab w:val="left" w:pos="540"/>
          <w:tab w:val="left" w:pos="9000"/>
        </w:tabs>
        <w:ind w:left="360" w:right="-18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Professor of the Year Award</w:t>
      </w:r>
      <w:r>
        <w:rPr>
          <w:rFonts w:ascii="Times New Roman" w:hAnsi="Times New Roman"/>
        </w:rPr>
        <w:t>,</w:t>
      </w:r>
      <w:r w:rsidRPr="0012294D">
        <w:rPr>
          <w:rFonts w:ascii="Times New Roman" w:hAnsi="Times New Roman"/>
        </w:rPr>
        <w:t xml:space="preserve"> from Mechanical Engineering Students, U of Utah, 97-98 </w:t>
      </w:r>
    </w:p>
    <w:p w14:paraId="4EB9FC5E" w14:textId="77777777" w:rsidR="00F67552" w:rsidRPr="0012294D" w:rsidRDefault="00F67552" w:rsidP="00F67552">
      <w:pPr>
        <w:tabs>
          <w:tab w:val="left" w:pos="360"/>
          <w:tab w:val="left" w:pos="400"/>
          <w:tab w:val="left" w:pos="540"/>
          <w:tab w:val="left" w:pos="891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Dean's List of Top Instructors in the College of Engineering, U. of Utah (Six times)</w:t>
      </w:r>
    </w:p>
    <w:p w14:paraId="50137E03" w14:textId="77777777" w:rsidR="00F67552" w:rsidRPr="0012294D" w:rsidRDefault="00F67552" w:rsidP="00F67552">
      <w:pPr>
        <w:tabs>
          <w:tab w:val="left" w:pos="360"/>
          <w:tab w:val="left" w:pos="400"/>
          <w:tab w:val="left" w:pos="540"/>
          <w:tab w:val="left" w:pos="891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tab/>
        <w:t>Autumn '96, Winter '97, Winter '98, Spring '98, Spring '99, and Spring '00</w:t>
      </w:r>
    </w:p>
    <w:p w14:paraId="16D60718" w14:textId="77777777" w:rsidR="00F67552" w:rsidRPr="0012294D" w:rsidRDefault="00F67552" w:rsidP="008373AE">
      <w:pPr>
        <w:tabs>
          <w:tab w:val="left" w:pos="360"/>
          <w:tab w:val="left" w:pos="400"/>
          <w:tab w:val="left" w:pos="540"/>
          <w:tab w:val="left" w:pos="9180"/>
        </w:tabs>
        <w:ind w:left="360" w:right="-270" w:hanging="360"/>
        <w:rPr>
          <w:rFonts w:ascii="Times New Roman" w:hAnsi="Times New Roman"/>
          <w:b/>
          <w:caps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Conference on Decision and Control (CDC) Best Student Paper Finalist Award (1994)</w:t>
      </w:r>
    </w:p>
    <w:p w14:paraId="2BDADA91" w14:textId="77777777" w:rsidR="00F67552" w:rsidRPr="0012294D" w:rsidRDefault="00F67552" w:rsidP="00F67552">
      <w:pPr>
        <w:tabs>
          <w:tab w:val="left" w:pos="360"/>
          <w:tab w:val="left" w:pos="40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Delco Electronics Corporation's Best Graduate Dissertation Award (1993)</w:t>
      </w:r>
      <w:r>
        <w:rPr>
          <w:rFonts w:ascii="Times New Roman" w:hAnsi="Times New Roman"/>
        </w:rPr>
        <w:t xml:space="preserve"> </w:t>
      </w:r>
    </w:p>
    <w:p w14:paraId="05FFC505" w14:textId="77777777" w:rsidR="00F67552" w:rsidRPr="0012294D" w:rsidRDefault="00F67552" w:rsidP="00F67552">
      <w:pPr>
        <w:tabs>
          <w:tab w:val="left" w:pos="360"/>
          <w:tab w:val="left" w:pos="40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UCSB School of Engineering Dean’s Fellowship (1993-94)</w:t>
      </w:r>
    </w:p>
    <w:p w14:paraId="40360A36" w14:textId="77777777" w:rsidR="00F67552" w:rsidRPr="0012294D" w:rsidRDefault="00F67552" w:rsidP="00F67552">
      <w:pPr>
        <w:tabs>
          <w:tab w:val="left" w:pos="360"/>
          <w:tab w:val="left" w:pos="40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Dean’s Award for outstanding teaching assistant in Mech. Eng. Dept., UCSB (1992)</w:t>
      </w:r>
    </w:p>
    <w:p w14:paraId="743298B3" w14:textId="77777777" w:rsidR="00F67552" w:rsidRPr="0012294D" w:rsidRDefault="00F67552" w:rsidP="00F67552">
      <w:pPr>
        <w:tabs>
          <w:tab w:val="left" w:pos="360"/>
          <w:tab w:val="left" w:pos="400"/>
          <w:tab w:val="left" w:pos="864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  <w:t>University of California Special Regent's Fellowship (1988-92)</w:t>
      </w:r>
    </w:p>
    <w:p w14:paraId="5418F81F" w14:textId="77777777" w:rsidR="00F67552" w:rsidRPr="00350DAE" w:rsidRDefault="00F67552" w:rsidP="00F67552">
      <w:pPr>
        <w:tabs>
          <w:tab w:val="left" w:pos="360"/>
          <w:tab w:val="left" w:pos="400"/>
          <w:tab w:val="left" w:pos="540"/>
          <w:tab w:val="left" w:pos="8640"/>
        </w:tabs>
        <w:ind w:left="360" w:hanging="360"/>
        <w:rPr>
          <w:rFonts w:ascii="Times New Roman" w:hAnsi="Times New Roman"/>
          <w:b/>
          <w:caps/>
        </w:rPr>
      </w:pPr>
      <w:r w:rsidRPr="0012294D">
        <w:rPr>
          <w:rFonts w:ascii="Times New Roman" w:hAnsi="Times New Roman"/>
        </w:rPr>
        <w:lastRenderedPageBreak/>
        <w:sym w:font="Symbol" w:char="F0B7"/>
      </w:r>
      <w:r w:rsidRPr="0012294D">
        <w:rPr>
          <w:rFonts w:ascii="Times New Roman" w:hAnsi="Times New Roman"/>
        </w:rPr>
        <w:tab/>
        <w:t>National Merit Scholarship for undergraduate study, India (1984-88)</w:t>
      </w:r>
    </w:p>
    <w:p w14:paraId="5CF3A915" w14:textId="77777777" w:rsidR="00F67552" w:rsidRPr="0012294D" w:rsidRDefault="00F67552" w:rsidP="007A64F7">
      <w:pPr>
        <w:spacing w:before="200"/>
        <w:outlineLvl w:val="0"/>
        <w:rPr>
          <w:rFonts w:ascii="Times New Roman" w:hAnsi="Times New Roman"/>
          <w:b/>
          <w:caps/>
          <w:color w:val="0000FF"/>
        </w:rPr>
      </w:pPr>
      <w:r w:rsidRPr="0012294D">
        <w:rPr>
          <w:rFonts w:ascii="Times New Roman" w:hAnsi="Times New Roman"/>
          <w:b/>
          <w:caps/>
          <w:color w:val="0000FF"/>
        </w:rPr>
        <w:t>AffiliaTIONS</w:t>
      </w:r>
      <w:r>
        <w:rPr>
          <w:rFonts w:ascii="Times New Roman" w:hAnsi="Times New Roman"/>
          <w:b/>
          <w:caps/>
          <w:color w:val="0000FF"/>
        </w:rPr>
        <w:t xml:space="preserve"> </w:t>
      </w:r>
    </w:p>
    <w:p w14:paraId="0AAA7315" w14:textId="77777777" w:rsidR="00F67552" w:rsidRDefault="00F67552" w:rsidP="00F67552">
      <w:pPr>
        <w:tabs>
          <w:tab w:val="left" w:pos="360"/>
          <w:tab w:val="left" w:pos="400"/>
          <w:tab w:val="left" w:pos="8640"/>
        </w:tabs>
        <w:spacing w:before="100"/>
        <w:ind w:left="360" w:hanging="360"/>
        <w:rPr>
          <w:rFonts w:ascii="Times New Roman" w:hAnsi="Times New Roman"/>
          <w:bCs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 w:rsidRPr="0012294D">
        <w:rPr>
          <w:rFonts w:ascii="Times New Roman" w:hAnsi="Times New Roman"/>
          <w:bCs/>
        </w:rPr>
        <w:t>Adjunct Professor, Aeronautics &amp; Astronautics, U. of Washington (2005</w:t>
      </w:r>
      <w:r w:rsidRPr="0012294D">
        <w:rPr>
          <w:rFonts w:ascii="Times New Roman" w:hAnsi="Times New Roman"/>
        </w:rPr>
        <w:t xml:space="preserve"> onwards</w:t>
      </w:r>
      <w:r w:rsidRPr="0012294D">
        <w:rPr>
          <w:rFonts w:ascii="Times New Roman" w:hAnsi="Times New Roman"/>
          <w:bCs/>
        </w:rPr>
        <w:t>)</w:t>
      </w:r>
    </w:p>
    <w:p w14:paraId="480DA80C" w14:textId="77777777" w:rsidR="00F67552" w:rsidRPr="0058047D" w:rsidRDefault="00F67552" w:rsidP="00F67552">
      <w:pPr>
        <w:tabs>
          <w:tab w:val="left" w:pos="360"/>
          <w:tab w:val="left" w:pos="400"/>
        </w:tabs>
        <w:ind w:left="360" w:hanging="360"/>
        <w:rPr>
          <w:rFonts w:ascii="Times New Roman" w:hAnsi="Times New Roman"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Adjunct Asso. </w:t>
      </w:r>
      <w:r w:rsidRPr="0058047D">
        <w:rPr>
          <w:rFonts w:ascii="Times New Roman" w:hAnsi="Times New Roman"/>
        </w:rPr>
        <w:t>Professor, Aeronautics &amp; Astronautics, U. of Washington (2001-2005)</w:t>
      </w:r>
    </w:p>
    <w:p w14:paraId="4EF4AFC5" w14:textId="77777777" w:rsidR="00F67552" w:rsidRPr="00350DAE" w:rsidRDefault="00F67552" w:rsidP="00F67552">
      <w:pPr>
        <w:tabs>
          <w:tab w:val="left" w:pos="360"/>
          <w:tab w:val="left" w:pos="400"/>
        </w:tabs>
        <w:ind w:left="360" w:hanging="360"/>
        <w:rPr>
          <w:rFonts w:ascii="Times New Roman" w:hAnsi="Times New Roman"/>
          <w:bCs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 w:rsidRPr="0012294D">
        <w:rPr>
          <w:rFonts w:ascii="Times New Roman" w:hAnsi="Times New Roman"/>
          <w:bCs/>
        </w:rPr>
        <w:t>Faculty, Center for Nanotechnology at the U. of Washington (2004 Onwards)</w:t>
      </w:r>
    </w:p>
    <w:p w14:paraId="1C08097C" w14:textId="77777777" w:rsidR="00F67552" w:rsidRPr="0012294D" w:rsidRDefault="00F67552" w:rsidP="007A64F7">
      <w:pPr>
        <w:tabs>
          <w:tab w:val="left" w:pos="360"/>
          <w:tab w:val="left" w:pos="400"/>
          <w:tab w:val="left" w:pos="8640"/>
        </w:tabs>
        <w:spacing w:before="200"/>
        <w:outlineLvl w:val="0"/>
        <w:rPr>
          <w:rFonts w:ascii="Times New Roman" w:hAnsi="Times New Roman"/>
          <w:b/>
          <w:caps/>
          <w:color w:val="0000FF"/>
        </w:rPr>
      </w:pPr>
      <w:r>
        <w:rPr>
          <w:rFonts w:ascii="Times New Roman" w:hAnsi="Times New Roman"/>
          <w:b/>
          <w:caps/>
          <w:color w:val="0000FF"/>
        </w:rPr>
        <w:t xml:space="preserve">VISITING APPOINTMENTS </w:t>
      </w:r>
    </w:p>
    <w:p w14:paraId="7B60A99E" w14:textId="77777777" w:rsidR="00F67552" w:rsidRDefault="00F67552" w:rsidP="00500322">
      <w:pPr>
        <w:tabs>
          <w:tab w:val="left" w:pos="360"/>
          <w:tab w:val="left" w:pos="400"/>
        </w:tabs>
        <w:spacing w:before="100"/>
        <w:ind w:left="360" w:right="-180" w:hanging="360"/>
        <w:rPr>
          <w:rFonts w:ascii="Times New Roman" w:hAnsi="Times New Roman"/>
          <w:bCs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>
        <w:rPr>
          <w:rFonts w:ascii="Times New Roman" w:hAnsi="Times New Roman"/>
          <w:bCs/>
        </w:rPr>
        <w:t xml:space="preserve">Visiting Professor, Mechanical Engineering Department, National Taiwan University of Science and Technology (NTUST), Taipei, Taiwan, December 2011. </w:t>
      </w:r>
    </w:p>
    <w:p w14:paraId="46580EDB" w14:textId="77777777" w:rsidR="00F67552" w:rsidRDefault="00F67552" w:rsidP="00500322">
      <w:pPr>
        <w:tabs>
          <w:tab w:val="left" w:pos="360"/>
          <w:tab w:val="left" w:pos="400"/>
        </w:tabs>
        <w:ind w:left="360" w:right="-180" w:hanging="360"/>
        <w:rPr>
          <w:rFonts w:ascii="Times New Roman" w:hAnsi="Times New Roman"/>
          <w:bCs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>
        <w:rPr>
          <w:rFonts w:ascii="Times New Roman" w:hAnsi="Times New Roman"/>
          <w:bCs/>
        </w:rPr>
        <w:t xml:space="preserve">Visiting Professor, Mechanical Engineering Department, National Cheng Kung University (NCKU), Tainan, Taiwan, Jan-Mar 2008. </w:t>
      </w:r>
    </w:p>
    <w:p w14:paraId="3B3EB629" w14:textId="77777777" w:rsidR="00F67552" w:rsidRPr="003874A0" w:rsidRDefault="00F67552" w:rsidP="00500322">
      <w:pPr>
        <w:tabs>
          <w:tab w:val="left" w:pos="360"/>
          <w:tab w:val="left" w:pos="400"/>
        </w:tabs>
        <w:ind w:left="360" w:right="-180" w:hanging="360"/>
        <w:rPr>
          <w:rFonts w:ascii="Times New Roman" w:hAnsi="Times New Roman"/>
          <w:bCs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>
        <w:rPr>
          <w:rFonts w:ascii="Times New Roman" w:hAnsi="Times New Roman"/>
          <w:bCs/>
        </w:rPr>
        <w:t xml:space="preserve">Visiting Academic, ARC Center for Complex Dynamic Systems and Control, Faculty of Engineering and Built Environment, U. of Newcastle, Australia, Oct-Nov 2007. </w:t>
      </w:r>
    </w:p>
    <w:p w14:paraId="6FDF0B1F" w14:textId="77777777" w:rsidR="00F67552" w:rsidRDefault="00F67552" w:rsidP="00500322">
      <w:pPr>
        <w:tabs>
          <w:tab w:val="left" w:pos="360"/>
          <w:tab w:val="left" w:pos="400"/>
        </w:tabs>
        <w:ind w:left="360" w:right="-180" w:hanging="360"/>
        <w:rPr>
          <w:rFonts w:ascii="Times New Roman" w:hAnsi="Times New Roman"/>
          <w:bCs/>
        </w:rPr>
      </w:pPr>
      <w:r w:rsidRPr="0012294D">
        <w:rPr>
          <w:rFonts w:ascii="Times New Roman" w:hAnsi="Times New Roman"/>
        </w:rPr>
        <w:sym w:font="Symbol" w:char="F0B7"/>
      </w:r>
      <w:r w:rsidRPr="0012294D">
        <w:rPr>
          <w:rFonts w:ascii="Times New Roman" w:hAnsi="Times New Roman"/>
        </w:rPr>
        <w:tab/>
      </w:r>
      <w:r>
        <w:rPr>
          <w:rFonts w:ascii="Times New Roman" w:hAnsi="Times New Roman"/>
          <w:bCs/>
        </w:rPr>
        <w:t xml:space="preserve">Research Associate, NASA Ames Research Center June-July 1997 and June-July 1998. </w:t>
      </w:r>
    </w:p>
    <w:p w14:paraId="5ABAA85C" w14:textId="77777777" w:rsidR="00F67552" w:rsidRDefault="00F67552" w:rsidP="00F67552">
      <w:pPr>
        <w:tabs>
          <w:tab w:val="left" w:pos="360"/>
          <w:tab w:val="left" w:pos="400"/>
        </w:tabs>
        <w:spacing w:before="100"/>
        <w:ind w:left="360" w:hanging="360"/>
        <w:rPr>
          <w:rFonts w:ascii="Times New Roman" w:hAnsi="Times New Roman"/>
          <w:b/>
          <w:caps/>
        </w:rPr>
      </w:pPr>
    </w:p>
    <w:sectPr w:rsidR="00F67552" w:rsidSect="00C958AA">
      <w:headerReference w:type="even" r:id="rId7"/>
      <w:headerReference w:type="default" r:id="rId8"/>
      <w:type w:val="continuous"/>
      <w:pgSz w:w="12240" w:h="15840" w:code="1"/>
      <w:pgMar w:top="1440" w:right="1080" w:bottom="792" w:left="1800" w:header="720" w:footer="720" w:gutter="0"/>
      <w:cols w:space="720" w:equalWidth="0">
        <w:col w:w="8640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791A7" w14:textId="77777777" w:rsidR="00CB1A88" w:rsidRDefault="00CB1A88">
      <w:r>
        <w:separator/>
      </w:r>
    </w:p>
  </w:endnote>
  <w:endnote w:type="continuationSeparator" w:id="0">
    <w:p w14:paraId="13AEB9D2" w14:textId="77777777" w:rsidR="00CB1A88" w:rsidRDefault="00CB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E3AC6" w14:textId="77777777" w:rsidR="00CB1A88" w:rsidRDefault="00CB1A88">
      <w:r>
        <w:separator/>
      </w:r>
    </w:p>
  </w:footnote>
  <w:footnote w:type="continuationSeparator" w:id="0">
    <w:p w14:paraId="290F4E10" w14:textId="77777777" w:rsidR="00CB1A88" w:rsidRDefault="00CB1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2AA9" w14:textId="77777777" w:rsidR="00F839BD" w:rsidRDefault="00F83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D7D52" w14:textId="77777777" w:rsidR="00F839BD" w:rsidRDefault="00F839B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9F26D" w14:textId="77777777" w:rsidR="00F839BD" w:rsidRDefault="00F83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A62">
      <w:rPr>
        <w:rStyle w:val="PageNumber"/>
        <w:noProof/>
      </w:rPr>
      <w:t>40</w:t>
    </w:r>
    <w:r>
      <w:rPr>
        <w:rStyle w:val="PageNumber"/>
      </w:rPr>
      <w:fldChar w:fldCharType="end"/>
    </w:r>
  </w:p>
  <w:p w14:paraId="5C862DF7" w14:textId="77777777" w:rsidR="00F839BD" w:rsidRDefault="00F839B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C54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47611"/>
    <w:multiLevelType w:val="hybridMultilevel"/>
    <w:tmpl w:val="85128142"/>
    <w:lvl w:ilvl="0" w:tplc="54D02D0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51989"/>
    <w:multiLevelType w:val="hybridMultilevel"/>
    <w:tmpl w:val="B388D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5766B"/>
    <w:multiLevelType w:val="multilevel"/>
    <w:tmpl w:val="76A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37A94"/>
    <w:multiLevelType w:val="singleLevel"/>
    <w:tmpl w:val="BBC6531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0B8C2DAF"/>
    <w:multiLevelType w:val="hybridMultilevel"/>
    <w:tmpl w:val="713EE2BC"/>
    <w:lvl w:ilvl="0" w:tplc="D06A1ED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3A6449"/>
    <w:multiLevelType w:val="hybridMultilevel"/>
    <w:tmpl w:val="F68CD9F6"/>
    <w:lvl w:ilvl="0" w:tplc="FA3A0A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D20386"/>
    <w:multiLevelType w:val="hybridMultilevel"/>
    <w:tmpl w:val="F776F78A"/>
    <w:lvl w:ilvl="0" w:tplc="7F0C814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4F2319"/>
    <w:multiLevelType w:val="singleLevel"/>
    <w:tmpl w:val="6048FFD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DC12930"/>
    <w:multiLevelType w:val="hybridMultilevel"/>
    <w:tmpl w:val="8C04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6134B"/>
    <w:multiLevelType w:val="hybridMultilevel"/>
    <w:tmpl w:val="AA06386A"/>
    <w:lvl w:ilvl="0" w:tplc="9E56BAE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1" w15:restartNumberingAfterBreak="0">
    <w:nsid w:val="21085823"/>
    <w:multiLevelType w:val="hybridMultilevel"/>
    <w:tmpl w:val="222A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87368"/>
    <w:multiLevelType w:val="hybridMultilevel"/>
    <w:tmpl w:val="0F3A998C"/>
    <w:lvl w:ilvl="0" w:tplc="5556440C">
      <w:start w:val="1"/>
      <w:numFmt w:val="bullet"/>
      <w:lvlText w:val="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7001A"/>
    <w:multiLevelType w:val="hybridMultilevel"/>
    <w:tmpl w:val="DAAC9E2C"/>
    <w:lvl w:ilvl="0" w:tplc="8106405E">
      <w:start w:val="1"/>
      <w:numFmt w:val="decimal"/>
      <w:lvlText w:val="(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4" w15:restartNumberingAfterBreak="0">
    <w:nsid w:val="2AAB0E33"/>
    <w:multiLevelType w:val="hybridMultilevel"/>
    <w:tmpl w:val="9C04C5E8"/>
    <w:lvl w:ilvl="0" w:tplc="7D34AE1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446793"/>
    <w:multiLevelType w:val="hybridMultilevel"/>
    <w:tmpl w:val="930CC4E0"/>
    <w:lvl w:ilvl="0" w:tplc="1BD06AE0">
      <w:start w:val="1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6" w15:restartNumberingAfterBreak="0">
    <w:nsid w:val="2EA10F6B"/>
    <w:multiLevelType w:val="hybridMultilevel"/>
    <w:tmpl w:val="297A7BC6"/>
    <w:lvl w:ilvl="0" w:tplc="0E289B7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-Roman" w:eastAsia="MS Mincho" w:hAnsi="Times-Roman" w:cs="Times-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785BD3"/>
    <w:multiLevelType w:val="hybridMultilevel"/>
    <w:tmpl w:val="4F4C70DC"/>
    <w:lvl w:ilvl="0" w:tplc="70CE05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BF3DFF"/>
    <w:multiLevelType w:val="hybridMultilevel"/>
    <w:tmpl w:val="1FC6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F5FCE"/>
    <w:multiLevelType w:val="hybridMultilevel"/>
    <w:tmpl w:val="A8DC69D2"/>
    <w:lvl w:ilvl="0" w:tplc="21841DB2">
      <w:start w:val="1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0" w15:restartNumberingAfterBreak="0">
    <w:nsid w:val="44D56BD5"/>
    <w:multiLevelType w:val="hybridMultilevel"/>
    <w:tmpl w:val="9800DE04"/>
    <w:lvl w:ilvl="0" w:tplc="0E90F43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FF1B03"/>
    <w:multiLevelType w:val="hybridMultilevel"/>
    <w:tmpl w:val="79623A68"/>
    <w:lvl w:ilvl="0" w:tplc="3B7671A6">
      <w:start w:val="45"/>
      <w:numFmt w:val="bullet"/>
      <w:lvlText w:val="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F2799"/>
    <w:multiLevelType w:val="hybridMultilevel"/>
    <w:tmpl w:val="43207AD2"/>
    <w:lvl w:ilvl="0" w:tplc="CD70D47C">
      <w:start w:val="7"/>
      <w:numFmt w:val="bullet"/>
      <w:lvlText w:val="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B797E"/>
    <w:multiLevelType w:val="hybridMultilevel"/>
    <w:tmpl w:val="CE7E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505855"/>
    <w:multiLevelType w:val="hybridMultilevel"/>
    <w:tmpl w:val="77F0B424"/>
    <w:lvl w:ilvl="0" w:tplc="D08E847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5A5440"/>
    <w:multiLevelType w:val="singleLevel"/>
    <w:tmpl w:val="DE18CF2A"/>
    <w:lvl w:ilvl="0">
      <w:start w:val="9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25C5290"/>
    <w:multiLevelType w:val="hybridMultilevel"/>
    <w:tmpl w:val="680AB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FF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4045480"/>
    <w:multiLevelType w:val="hybridMultilevel"/>
    <w:tmpl w:val="F3AE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806BF"/>
    <w:multiLevelType w:val="singleLevel"/>
    <w:tmpl w:val="0988E364"/>
    <w:lvl w:ilvl="0">
      <w:start w:val="20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66812AB"/>
    <w:multiLevelType w:val="hybridMultilevel"/>
    <w:tmpl w:val="B3C4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702B6D"/>
    <w:multiLevelType w:val="hybridMultilevel"/>
    <w:tmpl w:val="0A0A9C82"/>
    <w:lvl w:ilvl="0" w:tplc="463CFA5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F531DA"/>
    <w:multiLevelType w:val="hybridMultilevel"/>
    <w:tmpl w:val="DF38F14A"/>
    <w:lvl w:ilvl="0" w:tplc="25AEC61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New York" w:eastAsia="Times New Roman" w:hAnsi="New York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6A6BA7"/>
    <w:multiLevelType w:val="hybridMultilevel"/>
    <w:tmpl w:val="53FA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444E6"/>
    <w:multiLevelType w:val="singleLevel"/>
    <w:tmpl w:val="34DC39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New York" w:eastAsia="Times New Roman" w:hAnsi="New York" w:cs="Times New Roman"/>
      </w:rPr>
    </w:lvl>
  </w:abstractNum>
  <w:abstractNum w:abstractNumId="34" w15:restartNumberingAfterBreak="0">
    <w:nsid w:val="68DD4095"/>
    <w:multiLevelType w:val="hybridMultilevel"/>
    <w:tmpl w:val="BFB64FC0"/>
    <w:lvl w:ilvl="0" w:tplc="6E6ED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354332"/>
    <w:multiLevelType w:val="hybridMultilevel"/>
    <w:tmpl w:val="C9CAC956"/>
    <w:lvl w:ilvl="0" w:tplc="97E239C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New York" w:eastAsia="Times New Roman" w:hAnsi="New York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550F96"/>
    <w:multiLevelType w:val="hybridMultilevel"/>
    <w:tmpl w:val="7A767542"/>
    <w:lvl w:ilvl="0" w:tplc="9048A4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9979C2"/>
    <w:multiLevelType w:val="hybridMultilevel"/>
    <w:tmpl w:val="B62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76B6D"/>
    <w:multiLevelType w:val="hybridMultilevel"/>
    <w:tmpl w:val="5F5CE4C2"/>
    <w:lvl w:ilvl="0" w:tplc="F754F5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AE5E46"/>
    <w:multiLevelType w:val="hybridMultilevel"/>
    <w:tmpl w:val="D0AE4FE8"/>
    <w:lvl w:ilvl="0" w:tplc="34DC395C">
      <w:start w:val="1"/>
      <w:numFmt w:val="decimal"/>
      <w:lvlText w:val="%1"/>
      <w:lvlJc w:val="left"/>
      <w:pPr>
        <w:ind w:left="720" w:hanging="360"/>
      </w:pPr>
      <w:rPr>
        <w:rFonts w:ascii="New York" w:eastAsia="Times New Roman" w:hAnsi="New York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0282D"/>
    <w:multiLevelType w:val="hybridMultilevel"/>
    <w:tmpl w:val="EE7A76B0"/>
    <w:lvl w:ilvl="0" w:tplc="BA1E98D6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B926AB"/>
    <w:multiLevelType w:val="multilevel"/>
    <w:tmpl w:val="0F3A998C"/>
    <w:lvl w:ilvl="0">
      <w:start w:val="1"/>
      <w:numFmt w:val="bullet"/>
      <w:lvlText w:val="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5"/>
  </w:num>
  <w:num w:numId="4">
    <w:abstractNumId w:val="8"/>
  </w:num>
  <w:num w:numId="5">
    <w:abstractNumId w:val="4"/>
  </w:num>
  <w:num w:numId="6">
    <w:abstractNumId w:val="40"/>
  </w:num>
  <w:num w:numId="7">
    <w:abstractNumId w:val="36"/>
  </w:num>
  <w:num w:numId="8">
    <w:abstractNumId w:val="10"/>
  </w:num>
  <w:num w:numId="9">
    <w:abstractNumId w:val="15"/>
  </w:num>
  <w:num w:numId="10">
    <w:abstractNumId w:val="19"/>
  </w:num>
  <w:num w:numId="11">
    <w:abstractNumId w:val="38"/>
  </w:num>
  <w:num w:numId="12">
    <w:abstractNumId w:val="31"/>
  </w:num>
  <w:num w:numId="13">
    <w:abstractNumId w:val="12"/>
  </w:num>
  <w:num w:numId="14">
    <w:abstractNumId w:val="6"/>
  </w:num>
  <w:num w:numId="15">
    <w:abstractNumId w:val="35"/>
  </w:num>
  <w:num w:numId="16">
    <w:abstractNumId w:val="13"/>
  </w:num>
  <w:num w:numId="17">
    <w:abstractNumId w:val="5"/>
  </w:num>
  <w:num w:numId="18">
    <w:abstractNumId w:val="22"/>
  </w:num>
  <w:num w:numId="19">
    <w:abstractNumId w:val="14"/>
  </w:num>
  <w:num w:numId="20">
    <w:abstractNumId w:val="17"/>
  </w:num>
  <w:num w:numId="21">
    <w:abstractNumId w:val="24"/>
  </w:num>
  <w:num w:numId="22">
    <w:abstractNumId w:val="41"/>
  </w:num>
  <w:num w:numId="23">
    <w:abstractNumId w:val="21"/>
  </w:num>
  <w:num w:numId="24">
    <w:abstractNumId w:val="1"/>
  </w:num>
  <w:num w:numId="25">
    <w:abstractNumId w:val="20"/>
  </w:num>
  <w:num w:numId="26">
    <w:abstractNumId w:val="7"/>
  </w:num>
  <w:num w:numId="27">
    <w:abstractNumId w:val="2"/>
  </w:num>
  <w:num w:numId="28">
    <w:abstractNumId w:val="30"/>
  </w:num>
  <w:num w:numId="29">
    <w:abstractNumId w:val="34"/>
  </w:num>
  <w:num w:numId="30">
    <w:abstractNumId w:val="16"/>
  </w:num>
  <w:num w:numId="31">
    <w:abstractNumId w:val="0"/>
  </w:num>
  <w:num w:numId="32">
    <w:abstractNumId w:val="29"/>
  </w:num>
  <w:num w:numId="33">
    <w:abstractNumId w:val="27"/>
  </w:num>
  <w:num w:numId="34">
    <w:abstractNumId w:val="11"/>
  </w:num>
  <w:num w:numId="35">
    <w:abstractNumId w:val="26"/>
  </w:num>
  <w:num w:numId="36">
    <w:abstractNumId w:val="37"/>
  </w:num>
  <w:num w:numId="37">
    <w:abstractNumId w:val="32"/>
  </w:num>
  <w:num w:numId="38">
    <w:abstractNumId w:val="18"/>
  </w:num>
  <w:num w:numId="39">
    <w:abstractNumId w:val="39"/>
  </w:num>
  <w:num w:numId="40">
    <w:abstractNumId w:val="3"/>
  </w:num>
  <w:num w:numId="41">
    <w:abstractNumId w:val="23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DB4"/>
    <w:rsid w:val="00000A29"/>
    <w:rsid w:val="0000121D"/>
    <w:rsid w:val="00001FFE"/>
    <w:rsid w:val="00003303"/>
    <w:rsid w:val="00003EF3"/>
    <w:rsid w:val="0000439C"/>
    <w:rsid w:val="000045DA"/>
    <w:rsid w:val="00005774"/>
    <w:rsid w:val="00006CA3"/>
    <w:rsid w:val="000077C5"/>
    <w:rsid w:val="000117AB"/>
    <w:rsid w:val="00011A55"/>
    <w:rsid w:val="000132BF"/>
    <w:rsid w:val="00013562"/>
    <w:rsid w:val="000147A7"/>
    <w:rsid w:val="00014971"/>
    <w:rsid w:val="000151D8"/>
    <w:rsid w:val="0001559E"/>
    <w:rsid w:val="00015CBE"/>
    <w:rsid w:val="00015EE2"/>
    <w:rsid w:val="00016888"/>
    <w:rsid w:val="00017976"/>
    <w:rsid w:val="00017F22"/>
    <w:rsid w:val="00020579"/>
    <w:rsid w:val="0002169E"/>
    <w:rsid w:val="00021D98"/>
    <w:rsid w:val="000233C8"/>
    <w:rsid w:val="00024636"/>
    <w:rsid w:val="000246CA"/>
    <w:rsid w:val="000250EC"/>
    <w:rsid w:val="0002531C"/>
    <w:rsid w:val="00025559"/>
    <w:rsid w:val="00025A14"/>
    <w:rsid w:val="00027812"/>
    <w:rsid w:val="00027B0D"/>
    <w:rsid w:val="00027E0A"/>
    <w:rsid w:val="00031127"/>
    <w:rsid w:val="000319FD"/>
    <w:rsid w:val="00032927"/>
    <w:rsid w:val="00033318"/>
    <w:rsid w:val="000333CA"/>
    <w:rsid w:val="00034388"/>
    <w:rsid w:val="000343D8"/>
    <w:rsid w:val="00035011"/>
    <w:rsid w:val="0003525F"/>
    <w:rsid w:val="0003566D"/>
    <w:rsid w:val="000358BC"/>
    <w:rsid w:val="000362CF"/>
    <w:rsid w:val="00037F85"/>
    <w:rsid w:val="00040592"/>
    <w:rsid w:val="0004075A"/>
    <w:rsid w:val="00040CE7"/>
    <w:rsid w:val="00040FE6"/>
    <w:rsid w:val="00041177"/>
    <w:rsid w:val="00041534"/>
    <w:rsid w:val="00042A17"/>
    <w:rsid w:val="000439F5"/>
    <w:rsid w:val="00045854"/>
    <w:rsid w:val="000458DA"/>
    <w:rsid w:val="000465C5"/>
    <w:rsid w:val="00046822"/>
    <w:rsid w:val="0004772C"/>
    <w:rsid w:val="000477D0"/>
    <w:rsid w:val="00050484"/>
    <w:rsid w:val="00050A83"/>
    <w:rsid w:val="0005129E"/>
    <w:rsid w:val="00051A39"/>
    <w:rsid w:val="00052D5E"/>
    <w:rsid w:val="0005393C"/>
    <w:rsid w:val="00054581"/>
    <w:rsid w:val="000548B6"/>
    <w:rsid w:val="00055E41"/>
    <w:rsid w:val="00056E19"/>
    <w:rsid w:val="000573FF"/>
    <w:rsid w:val="000577B4"/>
    <w:rsid w:val="00057EFF"/>
    <w:rsid w:val="000608D6"/>
    <w:rsid w:val="00060958"/>
    <w:rsid w:val="0006102D"/>
    <w:rsid w:val="000611A7"/>
    <w:rsid w:val="00061ACD"/>
    <w:rsid w:val="00062756"/>
    <w:rsid w:val="00064F2C"/>
    <w:rsid w:val="000655BB"/>
    <w:rsid w:val="00065966"/>
    <w:rsid w:val="00065B81"/>
    <w:rsid w:val="00065BD8"/>
    <w:rsid w:val="00065D4E"/>
    <w:rsid w:val="00066494"/>
    <w:rsid w:val="00066BBE"/>
    <w:rsid w:val="00067114"/>
    <w:rsid w:val="000712AD"/>
    <w:rsid w:val="00071C75"/>
    <w:rsid w:val="00072FAF"/>
    <w:rsid w:val="00073013"/>
    <w:rsid w:val="0007393C"/>
    <w:rsid w:val="0007586B"/>
    <w:rsid w:val="00076984"/>
    <w:rsid w:val="00076DD0"/>
    <w:rsid w:val="00076F21"/>
    <w:rsid w:val="00077105"/>
    <w:rsid w:val="0007748B"/>
    <w:rsid w:val="000776BE"/>
    <w:rsid w:val="00077C67"/>
    <w:rsid w:val="00077FEB"/>
    <w:rsid w:val="00080319"/>
    <w:rsid w:val="00081666"/>
    <w:rsid w:val="000819C1"/>
    <w:rsid w:val="00082C68"/>
    <w:rsid w:val="00082DC4"/>
    <w:rsid w:val="00084018"/>
    <w:rsid w:val="00084027"/>
    <w:rsid w:val="0008454C"/>
    <w:rsid w:val="00084CCE"/>
    <w:rsid w:val="0008563E"/>
    <w:rsid w:val="0008570C"/>
    <w:rsid w:val="00085A05"/>
    <w:rsid w:val="00085B6F"/>
    <w:rsid w:val="00085FF9"/>
    <w:rsid w:val="0008664C"/>
    <w:rsid w:val="00087764"/>
    <w:rsid w:val="000907F6"/>
    <w:rsid w:val="00090EDB"/>
    <w:rsid w:val="00091026"/>
    <w:rsid w:val="0009148B"/>
    <w:rsid w:val="00091E7F"/>
    <w:rsid w:val="0009314D"/>
    <w:rsid w:val="000934FE"/>
    <w:rsid w:val="000938FE"/>
    <w:rsid w:val="00093948"/>
    <w:rsid w:val="00094949"/>
    <w:rsid w:val="00094CA3"/>
    <w:rsid w:val="00095391"/>
    <w:rsid w:val="0009652E"/>
    <w:rsid w:val="00096B7F"/>
    <w:rsid w:val="00096DED"/>
    <w:rsid w:val="00097093"/>
    <w:rsid w:val="00097288"/>
    <w:rsid w:val="000A1478"/>
    <w:rsid w:val="000A1F3E"/>
    <w:rsid w:val="000A2421"/>
    <w:rsid w:val="000A251D"/>
    <w:rsid w:val="000A2569"/>
    <w:rsid w:val="000A25F8"/>
    <w:rsid w:val="000A2849"/>
    <w:rsid w:val="000A4DB1"/>
    <w:rsid w:val="000A787D"/>
    <w:rsid w:val="000B0405"/>
    <w:rsid w:val="000B0535"/>
    <w:rsid w:val="000B0D4C"/>
    <w:rsid w:val="000B0F27"/>
    <w:rsid w:val="000B13CB"/>
    <w:rsid w:val="000B21FD"/>
    <w:rsid w:val="000B2CB7"/>
    <w:rsid w:val="000B362E"/>
    <w:rsid w:val="000B37F3"/>
    <w:rsid w:val="000B3CA4"/>
    <w:rsid w:val="000B3F21"/>
    <w:rsid w:val="000B3F41"/>
    <w:rsid w:val="000B4163"/>
    <w:rsid w:val="000B48D9"/>
    <w:rsid w:val="000B5691"/>
    <w:rsid w:val="000B58A0"/>
    <w:rsid w:val="000B5C93"/>
    <w:rsid w:val="000B5D93"/>
    <w:rsid w:val="000B6238"/>
    <w:rsid w:val="000B6807"/>
    <w:rsid w:val="000B6CF5"/>
    <w:rsid w:val="000B721D"/>
    <w:rsid w:val="000B7413"/>
    <w:rsid w:val="000B75BC"/>
    <w:rsid w:val="000B7817"/>
    <w:rsid w:val="000B78B1"/>
    <w:rsid w:val="000C173C"/>
    <w:rsid w:val="000C2395"/>
    <w:rsid w:val="000C2ED7"/>
    <w:rsid w:val="000C466E"/>
    <w:rsid w:val="000C4D57"/>
    <w:rsid w:val="000C5125"/>
    <w:rsid w:val="000D0336"/>
    <w:rsid w:val="000D0A67"/>
    <w:rsid w:val="000D239A"/>
    <w:rsid w:val="000D2CFD"/>
    <w:rsid w:val="000D3F46"/>
    <w:rsid w:val="000D47E8"/>
    <w:rsid w:val="000D5350"/>
    <w:rsid w:val="000D6D0E"/>
    <w:rsid w:val="000D7917"/>
    <w:rsid w:val="000E00E6"/>
    <w:rsid w:val="000E074A"/>
    <w:rsid w:val="000E1411"/>
    <w:rsid w:val="000E1533"/>
    <w:rsid w:val="000E16CF"/>
    <w:rsid w:val="000E2459"/>
    <w:rsid w:val="000E42BE"/>
    <w:rsid w:val="000E4619"/>
    <w:rsid w:val="000E4BE6"/>
    <w:rsid w:val="000E65F8"/>
    <w:rsid w:val="000E7F4A"/>
    <w:rsid w:val="000F08E2"/>
    <w:rsid w:val="000F14EC"/>
    <w:rsid w:val="000F21FF"/>
    <w:rsid w:val="000F2395"/>
    <w:rsid w:val="000F3616"/>
    <w:rsid w:val="000F45F9"/>
    <w:rsid w:val="000F4E4E"/>
    <w:rsid w:val="000F5100"/>
    <w:rsid w:val="000F5BDE"/>
    <w:rsid w:val="000F71FD"/>
    <w:rsid w:val="000F7471"/>
    <w:rsid w:val="000F7DAC"/>
    <w:rsid w:val="001011D3"/>
    <w:rsid w:val="00101216"/>
    <w:rsid w:val="00101707"/>
    <w:rsid w:val="00101C6D"/>
    <w:rsid w:val="00102BB0"/>
    <w:rsid w:val="0010323A"/>
    <w:rsid w:val="0010381A"/>
    <w:rsid w:val="00104635"/>
    <w:rsid w:val="00104D2D"/>
    <w:rsid w:val="001060B2"/>
    <w:rsid w:val="001060F1"/>
    <w:rsid w:val="00110AB8"/>
    <w:rsid w:val="00110C42"/>
    <w:rsid w:val="00110FB2"/>
    <w:rsid w:val="00113686"/>
    <w:rsid w:val="00113A2A"/>
    <w:rsid w:val="0011492C"/>
    <w:rsid w:val="001150BC"/>
    <w:rsid w:val="00115198"/>
    <w:rsid w:val="00115E4F"/>
    <w:rsid w:val="001161D4"/>
    <w:rsid w:val="0011629F"/>
    <w:rsid w:val="001162D6"/>
    <w:rsid w:val="00116415"/>
    <w:rsid w:val="00116CBC"/>
    <w:rsid w:val="001201B1"/>
    <w:rsid w:val="0012126E"/>
    <w:rsid w:val="0012240C"/>
    <w:rsid w:val="00122CE8"/>
    <w:rsid w:val="00122F48"/>
    <w:rsid w:val="00123546"/>
    <w:rsid w:val="00123B57"/>
    <w:rsid w:val="00123C9A"/>
    <w:rsid w:val="00124915"/>
    <w:rsid w:val="00124DFE"/>
    <w:rsid w:val="00125751"/>
    <w:rsid w:val="00125827"/>
    <w:rsid w:val="00126B50"/>
    <w:rsid w:val="00127335"/>
    <w:rsid w:val="001277B8"/>
    <w:rsid w:val="00127C43"/>
    <w:rsid w:val="001318C9"/>
    <w:rsid w:val="001321A3"/>
    <w:rsid w:val="00132300"/>
    <w:rsid w:val="001326B3"/>
    <w:rsid w:val="001348C0"/>
    <w:rsid w:val="0013610C"/>
    <w:rsid w:val="00136191"/>
    <w:rsid w:val="00137408"/>
    <w:rsid w:val="0013768A"/>
    <w:rsid w:val="00137794"/>
    <w:rsid w:val="00137C12"/>
    <w:rsid w:val="00137C1B"/>
    <w:rsid w:val="0014024F"/>
    <w:rsid w:val="001402DC"/>
    <w:rsid w:val="00140FB3"/>
    <w:rsid w:val="0014211B"/>
    <w:rsid w:val="001424FC"/>
    <w:rsid w:val="00142DB8"/>
    <w:rsid w:val="00144879"/>
    <w:rsid w:val="00145035"/>
    <w:rsid w:val="00146026"/>
    <w:rsid w:val="00146185"/>
    <w:rsid w:val="00146605"/>
    <w:rsid w:val="00147589"/>
    <w:rsid w:val="00147B78"/>
    <w:rsid w:val="00150E94"/>
    <w:rsid w:val="0015132C"/>
    <w:rsid w:val="00152958"/>
    <w:rsid w:val="00152C6E"/>
    <w:rsid w:val="0015314E"/>
    <w:rsid w:val="00153259"/>
    <w:rsid w:val="001534FD"/>
    <w:rsid w:val="00153ABB"/>
    <w:rsid w:val="001540AF"/>
    <w:rsid w:val="00154D6F"/>
    <w:rsid w:val="00155594"/>
    <w:rsid w:val="001560BF"/>
    <w:rsid w:val="00156A27"/>
    <w:rsid w:val="001570BD"/>
    <w:rsid w:val="00157387"/>
    <w:rsid w:val="00160596"/>
    <w:rsid w:val="00160626"/>
    <w:rsid w:val="0016090D"/>
    <w:rsid w:val="00161531"/>
    <w:rsid w:val="00161C92"/>
    <w:rsid w:val="00164A0E"/>
    <w:rsid w:val="00165268"/>
    <w:rsid w:val="0016575A"/>
    <w:rsid w:val="001657AD"/>
    <w:rsid w:val="00165C4C"/>
    <w:rsid w:val="00165D6E"/>
    <w:rsid w:val="00165FBC"/>
    <w:rsid w:val="00166441"/>
    <w:rsid w:val="00166732"/>
    <w:rsid w:val="001670EC"/>
    <w:rsid w:val="0016764C"/>
    <w:rsid w:val="001702E6"/>
    <w:rsid w:val="00171048"/>
    <w:rsid w:val="00171DDD"/>
    <w:rsid w:val="001721BA"/>
    <w:rsid w:val="00172E83"/>
    <w:rsid w:val="001736FC"/>
    <w:rsid w:val="00173D9E"/>
    <w:rsid w:val="001745AB"/>
    <w:rsid w:val="0017490F"/>
    <w:rsid w:val="00174ED6"/>
    <w:rsid w:val="00176CBF"/>
    <w:rsid w:val="00176CDF"/>
    <w:rsid w:val="0018042B"/>
    <w:rsid w:val="00180B47"/>
    <w:rsid w:val="001813FA"/>
    <w:rsid w:val="00181CCB"/>
    <w:rsid w:val="00182192"/>
    <w:rsid w:val="001828F2"/>
    <w:rsid w:val="00182F96"/>
    <w:rsid w:val="001838D9"/>
    <w:rsid w:val="00183C90"/>
    <w:rsid w:val="00185937"/>
    <w:rsid w:val="00185E47"/>
    <w:rsid w:val="00185E8D"/>
    <w:rsid w:val="001867AC"/>
    <w:rsid w:val="00186923"/>
    <w:rsid w:val="001872E3"/>
    <w:rsid w:val="001875C6"/>
    <w:rsid w:val="00190184"/>
    <w:rsid w:val="00190F04"/>
    <w:rsid w:val="001920D0"/>
    <w:rsid w:val="00192AFC"/>
    <w:rsid w:val="00193BDC"/>
    <w:rsid w:val="0019429E"/>
    <w:rsid w:val="00194824"/>
    <w:rsid w:val="001948B0"/>
    <w:rsid w:val="00194964"/>
    <w:rsid w:val="00194B09"/>
    <w:rsid w:val="00195AE0"/>
    <w:rsid w:val="00195E01"/>
    <w:rsid w:val="00196039"/>
    <w:rsid w:val="00196923"/>
    <w:rsid w:val="0019758C"/>
    <w:rsid w:val="00197D54"/>
    <w:rsid w:val="001A2868"/>
    <w:rsid w:val="001A4AE7"/>
    <w:rsid w:val="001A4CF7"/>
    <w:rsid w:val="001A4E4C"/>
    <w:rsid w:val="001A51F5"/>
    <w:rsid w:val="001A58A6"/>
    <w:rsid w:val="001A5CD4"/>
    <w:rsid w:val="001A605D"/>
    <w:rsid w:val="001A7E48"/>
    <w:rsid w:val="001B079D"/>
    <w:rsid w:val="001B1C15"/>
    <w:rsid w:val="001B28FD"/>
    <w:rsid w:val="001B2B61"/>
    <w:rsid w:val="001B2CDE"/>
    <w:rsid w:val="001B2F05"/>
    <w:rsid w:val="001B48CB"/>
    <w:rsid w:val="001B48DB"/>
    <w:rsid w:val="001B5891"/>
    <w:rsid w:val="001B6374"/>
    <w:rsid w:val="001C05D9"/>
    <w:rsid w:val="001C1CBA"/>
    <w:rsid w:val="001C1CCF"/>
    <w:rsid w:val="001C1EEB"/>
    <w:rsid w:val="001C232A"/>
    <w:rsid w:val="001C35F3"/>
    <w:rsid w:val="001C3725"/>
    <w:rsid w:val="001C3D3B"/>
    <w:rsid w:val="001C3E24"/>
    <w:rsid w:val="001C467E"/>
    <w:rsid w:val="001C4A6C"/>
    <w:rsid w:val="001C4E27"/>
    <w:rsid w:val="001C5C74"/>
    <w:rsid w:val="001C6098"/>
    <w:rsid w:val="001C76FD"/>
    <w:rsid w:val="001C7C91"/>
    <w:rsid w:val="001D174E"/>
    <w:rsid w:val="001D1FFA"/>
    <w:rsid w:val="001D33F5"/>
    <w:rsid w:val="001D3CD9"/>
    <w:rsid w:val="001D4BDC"/>
    <w:rsid w:val="001D6E1E"/>
    <w:rsid w:val="001E0088"/>
    <w:rsid w:val="001E010A"/>
    <w:rsid w:val="001E0350"/>
    <w:rsid w:val="001E0647"/>
    <w:rsid w:val="001E0F3C"/>
    <w:rsid w:val="001E18DB"/>
    <w:rsid w:val="001E1901"/>
    <w:rsid w:val="001E2EF4"/>
    <w:rsid w:val="001E2F92"/>
    <w:rsid w:val="001E3A61"/>
    <w:rsid w:val="001E4D85"/>
    <w:rsid w:val="001E589F"/>
    <w:rsid w:val="001E58BE"/>
    <w:rsid w:val="001E591F"/>
    <w:rsid w:val="001E5F8C"/>
    <w:rsid w:val="001E6100"/>
    <w:rsid w:val="001E67E3"/>
    <w:rsid w:val="001E6C24"/>
    <w:rsid w:val="001E7180"/>
    <w:rsid w:val="001E7FD2"/>
    <w:rsid w:val="001F0778"/>
    <w:rsid w:val="001F0850"/>
    <w:rsid w:val="001F1731"/>
    <w:rsid w:val="001F18AC"/>
    <w:rsid w:val="001F2570"/>
    <w:rsid w:val="001F418F"/>
    <w:rsid w:val="001F43C7"/>
    <w:rsid w:val="001F4768"/>
    <w:rsid w:val="001F60B5"/>
    <w:rsid w:val="001F6283"/>
    <w:rsid w:val="001F6535"/>
    <w:rsid w:val="001F7F3F"/>
    <w:rsid w:val="002005FD"/>
    <w:rsid w:val="00200906"/>
    <w:rsid w:val="00200F12"/>
    <w:rsid w:val="00200FCC"/>
    <w:rsid w:val="00201389"/>
    <w:rsid w:val="00201AAC"/>
    <w:rsid w:val="002024B3"/>
    <w:rsid w:val="00203798"/>
    <w:rsid w:val="002039C3"/>
    <w:rsid w:val="00203DC6"/>
    <w:rsid w:val="00205293"/>
    <w:rsid w:val="0020581A"/>
    <w:rsid w:val="00205B80"/>
    <w:rsid w:val="00205C14"/>
    <w:rsid w:val="0020711A"/>
    <w:rsid w:val="00210184"/>
    <w:rsid w:val="002105C5"/>
    <w:rsid w:val="00210B47"/>
    <w:rsid w:val="00211818"/>
    <w:rsid w:val="00211E1D"/>
    <w:rsid w:val="0021203F"/>
    <w:rsid w:val="0021241E"/>
    <w:rsid w:val="00213306"/>
    <w:rsid w:val="00213430"/>
    <w:rsid w:val="002134AA"/>
    <w:rsid w:val="00213F2D"/>
    <w:rsid w:val="00215186"/>
    <w:rsid w:val="002159B6"/>
    <w:rsid w:val="00216723"/>
    <w:rsid w:val="00216CEB"/>
    <w:rsid w:val="00220090"/>
    <w:rsid w:val="00220D62"/>
    <w:rsid w:val="00223EE5"/>
    <w:rsid w:val="002245FE"/>
    <w:rsid w:val="00225552"/>
    <w:rsid w:val="002303FF"/>
    <w:rsid w:val="00230718"/>
    <w:rsid w:val="0023127B"/>
    <w:rsid w:val="00231D08"/>
    <w:rsid w:val="00232DD6"/>
    <w:rsid w:val="00232F39"/>
    <w:rsid w:val="002336D7"/>
    <w:rsid w:val="0023371B"/>
    <w:rsid w:val="00233A00"/>
    <w:rsid w:val="00233A10"/>
    <w:rsid w:val="00233CAE"/>
    <w:rsid w:val="00234532"/>
    <w:rsid w:val="002366BA"/>
    <w:rsid w:val="00236D5E"/>
    <w:rsid w:val="00236DB9"/>
    <w:rsid w:val="00236F81"/>
    <w:rsid w:val="0023710A"/>
    <w:rsid w:val="00237D3B"/>
    <w:rsid w:val="00240461"/>
    <w:rsid w:val="00240748"/>
    <w:rsid w:val="00241952"/>
    <w:rsid w:val="00241DDE"/>
    <w:rsid w:val="002420BA"/>
    <w:rsid w:val="00242480"/>
    <w:rsid w:val="00242E8A"/>
    <w:rsid w:val="0024350D"/>
    <w:rsid w:val="00243627"/>
    <w:rsid w:val="00243CC4"/>
    <w:rsid w:val="0024487D"/>
    <w:rsid w:val="00244C8E"/>
    <w:rsid w:val="00244CF7"/>
    <w:rsid w:val="00244DC8"/>
    <w:rsid w:val="00245A14"/>
    <w:rsid w:val="00245B73"/>
    <w:rsid w:val="00246ECA"/>
    <w:rsid w:val="00246F46"/>
    <w:rsid w:val="002509C7"/>
    <w:rsid w:val="00251832"/>
    <w:rsid w:val="00251937"/>
    <w:rsid w:val="00251FD4"/>
    <w:rsid w:val="0025234E"/>
    <w:rsid w:val="002527A6"/>
    <w:rsid w:val="002535E0"/>
    <w:rsid w:val="00253D16"/>
    <w:rsid w:val="00254A26"/>
    <w:rsid w:val="00255220"/>
    <w:rsid w:val="00256912"/>
    <w:rsid w:val="002577B7"/>
    <w:rsid w:val="002600E5"/>
    <w:rsid w:val="00260A45"/>
    <w:rsid w:val="00261A8B"/>
    <w:rsid w:val="002620FB"/>
    <w:rsid w:val="00263015"/>
    <w:rsid w:val="0026356B"/>
    <w:rsid w:val="00264017"/>
    <w:rsid w:val="00264C7D"/>
    <w:rsid w:val="00265658"/>
    <w:rsid w:val="00266915"/>
    <w:rsid w:val="00266B09"/>
    <w:rsid w:val="00267207"/>
    <w:rsid w:val="002673E6"/>
    <w:rsid w:val="0027007E"/>
    <w:rsid w:val="002703DB"/>
    <w:rsid w:val="00270441"/>
    <w:rsid w:val="0027097B"/>
    <w:rsid w:val="0027203E"/>
    <w:rsid w:val="00273120"/>
    <w:rsid w:val="00273778"/>
    <w:rsid w:val="00273B92"/>
    <w:rsid w:val="00274302"/>
    <w:rsid w:val="00274F5C"/>
    <w:rsid w:val="002759B8"/>
    <w:rsid w:val="00275D17"/>
    <w:rsid w:val="002804E8"/>
    <w:rsid w:val="0028126D"/>
    <w:rsid w:val="0028185A"/>
    <w:rsid w:val="002826AA"/>
    <w:rsid w:val="00283576"/>
    <w:rsid w:val="0028367E"/>
    <w:rsid w:val="00284CBD"/>
    <w:rsid w:val="002853FC"/>
    <w:rsid w:val="002858C0"/>
    <w:rsid w:val="00286008"/>
    <w:rsid w:val="00286658"/>
    <w:rsid w:val="0028708B"/>
    <w:rsid w:val="00287AA7"/>
    <w:rsid w:val="00290FB2"/>
    <w:rsid w:val="00291002"/>
    <w:rsid w:val="0029501F"/>
    <w:rsid w:val="00295072"/>
    <w:rsid w:val="00295B1F"/>
    <w:rsid w:val="00296665"/>
    <w:rsid w:val="00297017"/>
    <w:rsid w:val="00297730"/>
    <w:rsid w:val="00297ACD"/>
    <w:rsid w:val="002A02C7"/>
    <w:rsid w:val="002A04BB"/>
    <w:rsid w:val="002A082A"/>
    <w:rsid w:val="002A1700"/>
    <w:rsid w:val="002A18DE"/>
    <w:rsid w:val="002A2892"/>
    <w:rsid w:val="002A2F0B"/>
    <w:rsid w:val="002A4464"/>
    <w:rsid w:val="002A59DD"/>
    <w:rsid w:val="002A5BF6"/>
    <w:rsid w:val="002A5DA5"/>
    <w:rsid w:val="002A5DF9"/>
    <w:rsid w:val="002A64BC"/>
    <w:rsid w:val="002B0092"/>
    <w:rsid w:val="002B0120"/>
    <w:rsid w:val="002B0B2F"/>
    <w:rsid w:val="002B1A5D"/>
    <w:rsid w:val="002B1F6B"/>
    <w:rsid w:val="002B2AA9"/>
    <w:rsid w:val="002B2FD6"/>
    <w:rsid w:val="002B31EE"/>
    <w:rsid w:val="002B3BEC"/>
    <w:rsid w:val="002B43E4"/>
    <w:rsid w:val="002B4778"/>
    <w:rsid w:val="002B4D46"/>
    <w:rsid w:val="002B4DFE"/>
    <w:rsid w:val="002B593E"/>
    <w:rsid w:val="002B641B"/>
    <w:rsid w:val="002B66FA"/>
    <w:rsid w:val="002C1064"/>
    <w:rsid w:val="002C1A62"/>
    <w:rsid w:val="002C1F60"/>
    <w:rsid w:val="002C1F71"/>
    <w:rsid w:val="002C2371"/>
    <w:rsid w:val="002C24E2"/>
    <w:rsid w:val="002C25C6"/>
    <w:rsid w:val="002C2E6F"/>
    <w:rsid w:val="002C384B"/>
    <w:rsid w:val="002C4239"/>
    <w:rsid w:val="002C461B"/>
    <w:rsid w:val="002C4B7C"/>
    <w:rsid w:val="002C4EAD"/>
    <w:rsid w:val="002C54C4"/>
    <w:rsid w:val="002C55EC"/>
    <w:rsid w:val="002C5714"/>
    <w:rsid w:val="002C5C8B"/>
    <w:rsid w:val="002C5E7B"/>
    <w:rsid w:val="002C7A39"/>
    <w:rsid w:val="002C7EE5"/>
    <w:rsid w:val="002D08ED"/>
    <w:rsid w:val="002D09A6"/>
    <w:rsid w:val="002D0FBC"/>
    <w:rsid w:val="002D11B8"/>
    <w:rsid w:val="002D12C6"/>
    <w:rsid w:val="002D1E46"/>
    <w:rsid w:val="002D1FDE"/>
    <w:rsid w:val="002D21C5"/>
    <w:rsid w:val="002D2772"/>
    <w:rsid w:val="002D36E1"/>
    <w:rsid w:val="002D3F01"/>
    <w:rsid w:val="002D4403"/>
    <w:rsid w:val="002D54F7"/>
    <w:rsid w:val="002D62FE"/>
    <w:rsid w:val="002D77CE"/>
    <w:rsid w:val="002D7E31"/>
    <w:rsid w:val="002E010C"/>
    <w:rsid w:val="002E0638"/>
    <w:rsid w:val="002E0865"/>
    <w:rsid w:val="002E17C1"/>
    <w:rsid w:val="002E24EE"/>
    <w:rsid w:val="002E31FC"/>
    <w:rsid w:val="002E3310"/>
    <w:rsid w:val="002E45CE"/>
    <w:rsid w:val="002E52E5"/>
    <w:rsid w:val="002E566F"/>
    <w:rsid w:val="002E61BB"/>
    <w:rsid w:val="002E6CA2"/>
    <w:rsid w:val="002E7005"/>
    <w:rsid w:val="002E7830"/>
    <w:rsid w:val="002E7A32"/>
    <w:rsid w:val="002F2332"/>
    <w:rsid w:val="002F2C08"/>
    <w:rsid w:val="002F4839"/>
    <w:rsid w:val="002F4E5F"/>
    <w:rsid w:val="002F5109"/>
    <w:rsid w:val="002F5927"/>
    <w:rsid w:val="002F5B6A"/>
    <w:rsid w:val="002F6B12"/>
    <w:rsid w:val="002F6EFD"/>
    <w:rsid w:val="003007B3"/>
    <w:rsid w:val="00300AF0"/>
    <w:rsid w:val="003010F0"/>
    <w:rsid w:val="0030149E"/>
    <w:rsid w:val="00301C72"/>
    <w:rsid w:val="0030248E"/>
    <w:rsid w:val="00302B51"/>
    <w:rsid w:val="00302CCE"/>
    <w:rsid w:val="003033B2"/>
    <w:rsid w:val="0030358C"/>
    <w:rsid w:val="00303797"/>
    <w:rsid w:val="003042BA"/>
    <w:rsid w:val="00304758"/>
    <w:rsid w:val="00305269"/>
    <w:rsid w:val="003052DD"/>
    <w:rsid w:val="00305433"/>
    <w:rsid w:val="0030569C"/>
    <w:rsid w:val="00305906"/>
    <w:rsid w:val="00305B50"/>
    <w:rsid w:val="003062EB"/>
    <w:rsid w:val="00306DEC"/>
    <w:rsid w:val="003077D0"/>
    <w:rsid w:val="003102BA"/>
    <w:rsid w:val="00310B30"/>
    <w:rsid w:val="00310F37"/>
    <w:rsid w:val="00311029"/>
    <w:rsid w:val="003116CC"/>
    <w:rsid w:val="0031193D"/>
    <w:rsid w:val="00312665"/>
    <w:rsid w:val="003130A9"/>
    <w:rsid w:val="0031334A"/>
    <w:rsid w:val="003138D0"/>
    <w:rsid w:val="00314CB1"/>
    <w:rsid w:val="00316114"/>
    <w:rsid w:val="003162B3"/>
    <w:rsid w:val="00316D07"/>
    <w:rsid w:val="00317137"/>
    <w:rsid w:val="003200E5"/>
    <w:rsid w:val="00320DF6"/>
    <w:rsid w:val="003211CC"/>
    <w:rsid w:val="00321683"/>
    <w:rsid w:val="00323461"/>
    <w:rsid w:val="0032363B"/>
    <w:rsid w:val="00324836"/>
    <w:rsid w:val="00325CBF"/>
    <w:rsid w:val="00325F1A"/>
    <w:rsid w:val="003301F5"/>
    <w:rsid w:val="00330E12"/>
    <w:rsid w:val="003318B6"/>
    <w:rsid w:val="00333C00"/>
    <w:rsid w:val="00333D79"/>
    <w:rsid w:val="003346DD"/>
    <w:rsid w:val="0033714B"/>
    <w:rsid w:val="00337812"/>
    <w:rsid w:val="00337AAB"/>
    <w:rsid w:val="00340713"/>
    <w:rsid w:val="00340C1B"/>
    <w:rsid w:val="00340CEA"/>
    <w:rsid w:val="0034276D"/>
    <w:rsid w:val="003438CE"/>
    <w:rsid w:val="00344B76"/>
    <w:rsid w:val="0034621E"/>
    <w:rsid w:val="00346638"/>
    <w:rsid w:val="00346ED4"/>
    <w:rsid w:val="003476BB"/>
    <w:rsid w:val="00347F2A"/>
    <w:rsid w:val="00350839"/>
    <w:rsid w:val="00350BD3"/>
    <w:rsid w:val="003517B2"/>
    <w:rsid w:val="00351D1C"/>
    <w:rsid w:val="00353122"/>
    <w:rsid w:val="00353820"/>
    <w:rsid w:val="00354131"/>
    <w:rsid w:val="0035421C"/>
    <w:rsid w:val="0035427A"/>
    <w:rsid w:val="0035451F"/>
    <w:rsid w:val="00354676"/>
    <w:rsid w:val="00355778"/>
    <w:rsid w:val="00355913"/>
    <w:rsid w:val="00355B44"/>
    <w:rsid w:val="00355B69"/>
    <w:rsid w:val="00355FCD"/>
    <w:rsid w:val="003560A0"/>
    <w:rsid w:val="00356CCD"/>
    <w:rsid w:val="00357A2E"/>
    <w:rsid w:val="00357AC7"/>
    <w:rsid w:val="00360555"/>
    <w:rsid w:val="00360B99"/>
    <w:rsid w:val="00360D35"/>
    <w:rsid w:val="003613E1"/>
    <w:rsid w:val="00362368"/>
    <w:rsid w:val="00362A3D"/>
    <w:rsid w:val="0036341D"/>
    <w:rsid w:val="00363B73"/>
    <w:rsid w:val="00363E36"/>
    <w:rsid w:val="00364973"/>
    <w:rsid w:val="003654D1"/>
    <w:rsid w:val="00367636"/>
    <w:rsid w:val="00367A76"/>
    <w:rsid w:val="00367D85"/>
    <w:rsid w:val="00370B4D"/>
    <w:rsid w:val="00370F82"/>
    <w:rsid w:val="00371066"/>
    <w:rsid w:val="003731ED"/>
    <w:rsid w:val="00374A14"/>
    <w:rsid w:val="003769C2"/>
    <w:rsid w:val="00380AE3"/>
    <w:rsid w:val="00381474"/>
    <w:rsid w:val="00381605"/>
    <w:rsid w:val="00381DA2"/>
    <w:rsid w:val="0038212A"/>
    <w:rsid w:val="003827DE"/>
    <w:rsid w:val="0038297E"/>
    <w:rsid w:val="00383208"/>
    <w:rsid w:val="00383604"/>
    <w:rsid w:val="003837F2"/>
    <w:rsid w:val="00383E4F"/>
    <w:rsid w:val="00383FED"/>
    <w:rsid w:val="003860CD"/>
    <w:rsid w:val="00386CC9"/>
    <w:rsid w:val="00386D1B"/>
    <w:rsid w:val="003900CA"/>
    <w:rsid w:val="003902F8"/>
    <w:rsid w:val="00390841"/>
    <w:rsid w:val="00391B18"/>
    <w:rsid w:val="003921EF"/>
    <w:rsid w:val="00392497"/>
    <w:rsid w:val="00392619"/>
    <w:rsid w:val="00392C45"/>
    <w:rsid w:val="00393B4F"/>
    <w:rsid w:val="00393F56"/>
    <w:rsid w:val="00394122"/>
    <w:rsid w:val="003945D9"/>
    <w:rsid w:val="00394638"/>
    <w:rsid w:val="00394796"/>
    <w:rsid w:val="003949B7"/>
    <w:rsid w:val="003954E3"/>
    <w:rsid w:val="00395979"/>
    <w:rsid w:val="00395BE4"/>
    <w:rsid w:val="00395E9A"/>
    <w:rsid w:val="00397A22"/>
    <w:rsid w:val="003A08B0"/>
    <w:rsid w:val="003A0A98"/>
    <w:rsid w:val="003A0BB6"/>
    <w:rsid w:val="003A1D80"/>
    <w:rsid w:val="003A21BD"/>
    <w:rsid w:val="003A22F2"/>
    <w:rsid w:val="003A3F13"/>
    <w:rsid w:val="003A44AC"/>
    <w:rsid w:val="003A55D1"/>
    <w:rsid w:val="003A5AEA"/>
    <w:rsid w:val="003A5CBC"/>
    <w:rsid w:val="003A6DD8"/>
    <w:rsid w:val="003B045C"/>
    <w:rsid w:val="003B0F4E"/>
    <w:rsid w:val="003B2DE1"/>
    <w:rsid w:val="003B582A"/>
    <w:rsid w:val="003B7FE3"/>
    <w:rsid w:val="003C2B3B"/>
    <w:rsid w:val="003C379F"/>
    <w:rsid w:val="003C3E17"/>
    <w:rsid w:val="003C4371"/>
    <w:rsid w:val="003C5C7F"/>
    <w:rsid w:val="003C6B77"/>
    <w:rsid w:val="003C775B"/>
    <w:rsid w:val="003D0BF1"/>
    <w:rsid w:val="003D0BFE"/>
    <w:rsid w:val="003D1A16"/>
    <w:rsid w:val="003D1FD3"/>
    <w:rsid w:val="003D25C2"/>
    <w:rsid w:val="003D2F95"/>
    <w:rsid w:val="003D43DC"/>
    <w:rsid w:val="003D4B14"/>
    <w:rsid w:val="003D51BE"/>
    <w:rsid w:val="003D5223"/>
    <w:rsid w:val="003D58FB"/>
    <w:rsid w:val="003D5B59"/>
    <w:rsid w:val="003D5F4E"/>
    <w:rsid w:val="003D6613"/>
    <w:rsid w:val="003D6BBE"/>
    <w:rsid w:val="003D6D69"/>
    <w:rsid w:val="003D6F34"/>
    <w:rsid w:val="003D7FB1"/>
    <w:rsid w:val="003E06E9"/>
    <w:rsid w:val="003E11CD"/>
    <w:rsid w:val="003E1439"/>
    <w:rsid w:val="003E2212"/>
    <w:rsid w:val="003E38A0"/>
    <w:rsid w:val="003E396A"/>
    <w:rsid w:val="003E478F"/>
    <w:rsid w:val="003E4A12"/>
    <w:rsid w:val="003E4A50"/>
    <w:rsid w:val="003E50AB"/>
    <w:rsid w:val="003E555F"/>
    <w:rsid w:val="003E5DB0"/>
    <w:rsid w:val="003E6D6B"/>
    <w:rsid w:val="003E71DE"/>
    <w:rsid w:val="003E785C"/>
    <w:rsid w:val="003E7C4D"/>
    <w:rsid w:val="003F0574"/>
    <w:rsid w:val="003F0845"/>
    <w:rsid w:val="003F0C62"/>
    <w:rsid w:val="003F1583"/>
    <w:rsid w:val="003F15D0"/>
    <w:rsid w:val="003F171B"/>
    <w:rsid w:val="003F1BA1"/>
    <w:rsid w:val="003F2172"/>
    <w:rsid w:val="003F37B1"/>
    <w:rsid w:val="003F3994"/>
    <w:rsid w:val="003F4107"/>
    <w:rsid w:val="003F4D0E"/>
    <w:rsid w:val="003F4EDC"/>
    <w:rsid w:val="003F56F2"/>
    <w:rsid w:val="003F689C"/>
    <w:rsid w:val="003F69B1"/>
    <w:rsid w:val="003F6D09"/>
    <w:rsid w:val="003F6DCE"/>
    <w:rsid w:val="00400231"/>
    <w:rsid w:val="00400859"/>
    <w:rsid w:val="004010EE"/>
    <w:rsid w:val="004016D2"/>
    <w:rsid w:val="0040182F"/>
    <w:rsid w:val="004019D2"/>
    <w:rsid w:val="00401AF9"/>
    <w:rsid w:val="0040272D"/>
    <w:rsid w:val="004033D7"/>
    <w:rsid w:val="0040378F"/>
    <w:rsid w:val="0040443D"/>
    <w:rsid w:val="00404A71"/>
    <w:rsid w:val="00405952"/>
    <w:rsid w:val="004068AC"/>
    <w:rsid w:val="00406A21"/>
    <w:rsid w:val="00406E5A"/>
    <w:rsid w:val="00406EBE"/>
    <w:rsid w:val="00406F52"/>
    <w:rsid w:val="004073C1"/>
    <w:rsid w:val="00407964"/>
    <w:rsid w:val="00407FFC"/>
    <w:rsid w:val="0041021C"/>
    <w:rsid w:val="00410D6D"/>
    <w:rsid w:val="0041146C"/>
    <w:rsid w:val="004115CA"/>
    <w:rsid w:val="0041171E"/>
    <w:rsid w:val="00412301"/>
    <w:rsid w:val="00413172"/>
    <w:rsid w:val="00413622"/>
    <w:rsid w:val="004139A4"/>
    <w:rsid w:val="00413AF1"/>
    <w:rsid w:val="00413D4B"/>
    <w:rsid w:val="00413FB3"/>
    <w:rsid w:val="00414E6B"/>
    <w:rsid w:val="00415718"/>
    <w:rsid w:val="00415F67"/>
    <w:rsid w:val="004161EC"/>
    <w:rsid w:val="004164AE"/>
    <w:rsid w:val="00417148"/>
    <w:rsid w:val="00417615"/>
    <w:rsid w:val="00417C35"/>
    <w:rsid w:val="00417E6C"/>
    <w:rsid w:val="00420D7E"/>
    <w:rsid w:val="0042159B"/>
    <w:rsid w:val="00422D1C"/>
    <w:rsid w:val="0042382B"/>
    <w:rsid w:val="0042386F"/>
    <w:rsid w:val="00424278"/>
    <w:rsid w:val="004251E3"/>
    <w:rsid w:val="004262EE"/>
    <w:rsid w:val="0042660B"/>
    <w:rsid w:val="004275FC"/>
    <w:rsid w:val="00430DC3"/>
    <w:rsid w:val="0043139B"/>
    <w:rsid w:val="004320BA"/>
    <w:rsid w:val="00432346"/>
    <w:rsid w:val="00434836"/>
    <w:rsid w:val="00434D65"/>
    <w:rsid w:val="00435FD9"/>
    <w:rsid w:val="004369FD"/>
    <w:rsid w:val="00436CB2"/>
    <w:rsid w:val="0043710A"/>
    <w:rsid w:val="00437205"/>
    <w:rsid w:val="00437663"/>
    <w:rsid w:val="00440246"/>
    <w:rsid w:val="00442E6B"/>
    <w:rsid w:val="0044493E"/>
    <w:rsid w:val="0044510F"/>
    <w:rsid w:val="00445A70"/>
    <w:rsid w:val="00445FE3"/>
    <w:rsid w:val="00447663"/>
    <w:rsid w:val="00447D1F"/>
    <w:rsid w:val="004504E4"/>
    <w:rsid w:val="004508DE"/>
    <w:rsid w:val="00450DEC"/>
    <w:rsid w:val="004515FD"/>
    <w:rsid w:val="004522EB"/>
    <w:rsid w:val="00452DBE"/>
    <w:rsid w:val="004530C7"/>
    <w:rsid w:val="00453542"/>
    <w:rsid w:val="00453560"/>
    <w:rsid w:val="00453690"/>
    <w:rsid w:val="00453CF2"/>
    <w:rsid w:val="00454099"/>
    <w:rsid w:val="00454192"/>
    <w:rsid w:val="0045436B"/>
    <w:rsid w:val="0045455E"/>
    <w:rsid w:val="004551F2"/>
    <w:rsid w:val="00456A64"/>
    <w:rsid w:val="00457884"/>
    <w:rsid w:val="00457D78"/>
    <w:rsid w:val="0046015E"/>
    <w:rsid w:val="0046087F"/>
    <w:rsid w:val="00460FF1"/>
    <w:rsid w:val="004610D1"/>
    <w:rsid w:val="004612F4"/>
    <w:rsid w:val="00461856"/>
    <w:rsid w:val="00461BAF"/>
    <w:rsid w:val="0046327C"/>
    <w:rsid w:val="0046339F"/>
    <w:rsid w:val="00463FBF"/>
    <w:rsid w:val="004657FC"/>
    <w:rsid w:val="00465913"/>
    <w:rsid w:val="00465FEA"/>
    <w:rsid w:val="00466089"/>
    <w:rsid w:val="00466B89"/>
    <w:rsid w:val="00466EC8"/>
    <w:rsid w:val="00467155"/>
    <w:rsid w:val="00470429"/>
    <w:rsid w:val="00471E30"/>
    <w:rsid w:val="00473245"/>
    <w:rsid w:val="004737FA"/>
    <w:rsid w:val="00474654"/>
    <w:rsid w:val="004752E4"/>
    <w:rsid w:val="00476E2D"/>
    <w:rsid w:val="00477018"/>
    <w:rsid w:val="00477989"/>
    <w:rsid w:val="004807FA"/>
    <w:rsid w:val="00481F4C"/>
    <w:rsid w:val="004826F5"/>
    <w:rsid w:val="00482C58"/>
    <w:rsid w:val="00483BE8"/>
    <w:rsid w:val="004841D3"/>
    <w:rsid w:val="00485733"/>
    <w:rsid w:val="00487B89"/>
    <w:rsid w:val="00487CDD"/>
    <w:rsid w:val="00487EDD"/>
    <w:rsid w:val="00490BD1"/>
    <w:rsid w:val="00490C23"/>
    <w:rsid w:val="00490DAA"/>
    <w:rsid w:val="00491672"/>
    <w:rsid w:val="00492149"/>
    <w:rsid w:val="00492C7A"/>
    <w:rsid w:val="00493E94"/>
    <w:rsid w:val="00494737"/>
    <w:rsid w:val="00494BF0"/>
    <w:rsid w:val="00494E3E"/>
    <w:rsid w:val="0049507F"/>
    <w:rsid w:val="0049513A"/>
    <w:rsid w:val="00495778"/>
    <w:rsid w:val="004979F8"/>
    <w:rsid w:val="004A0A15"/>
    <w:rsid w:val="004A0B7A"/>
    <w:rsid w:val="004A0C29"/>
    <w:rsid w:val="004A1530"/>
    <w:rsid w:val="004A1D36"/>
    <w:rsid w:val="004A1D3A"/>
    <w:rsid w:val="004A21B9"/>
    <w:rsid w:val="004A23DF"/>
    <w:rsid w:val="004A3A4A"/>
    <w:rsid w:val="004A4829"/>
    <w:rsid w:val="004A622C"/>
    <w:rsid w:val="004A67FF"/>
    <w:rsid w:val="004B0295"/>
    <w:rsid w:val="004B0C5A"/>
    <w:rsid w:val="004B0D12"/>
    <w:rsid w:val="004B1074"/>
    <w:rsid w:val="004B1A1E"/>
    <w:rsid w:val="004B1BD0"/>
    <w:rsid w:val="004B31E1"/>
    <w:rsid w:val="004B32DC"/>
    <w:rsid w:val="004B330A"/>
    <w:rsid w:val="004B3D5B"/>
    <w:rsid w:val="004B444E"/>
    <w:rsid w:val="004B496D"/>
    <w:rsid w:val="004B4C79"/>
    <w:rsid w:val="004B66A4"/>
    <w:rsid w:val="004B6B84"/>
    <w:rsid w:val="004B7757"/>
    <w:rsid w:val="004B786A"/>
    <w:rsid w:val="004C01CC"/>
    <w:rsid w:val="004C1D62"/>
    <w:rsid w:val="004C399D"/>
    <w:rsid w:val="004C3D0A"/>
    <w:rsid w:val="004C443E"/>
    <w:rsid w:val="004C49C7"/>
    <w:rsid w:val="004C4B16"/>
    <w:rsid w:val="004C4C2C"/>
    <w:rsid w:val="004C57CE"/>
    <w:rsid w:val="004D0935"/>
    <w:rsid w:val="004D357A"/>
    <w:rsid w:val="004D42C2"/>
    <w:rsid w:val="004D5396"/>
    <w:rsid w:val="004D5404"/>
    <w:rsid w:val="004D5A93"/>
    <w:rsid w:val="004D5ADF"/>
    <w:rsid w:val="004D5F95"/>
    <w:rsid w:val="004D6AE8"/>
    <w:rsid w:val="004D6F4B"/>
    <w:rsid w:val="004D73E8"/>
    <w:rsid w:val="004E00A6"/>
    <w:rsid w:val="004E0D0F"/>
    <w:rsid w:val="004E1988"/>
    <w:rsid w:val="004E1DA3"/>
    <w:rsid w:val="004E2110"/>
    <w:rsid w:val="004E25D2"/>
    <w:rsid w:val="004E319C"/>
    <w:rsid w:val="004E3321"/>
    <w:rsid w:val="004E36A3"/>
    <w:rsid w:val="004E3AC9"/>
    <w:rsid w:val="004E4F62"/>
    <w:rsid w:val="004E6A83"/>
    <w:rsid w:val="004E721D"/>
    <w:rsid w:val="004E7C4D"/>
    <w:rsid w:val="004F04B0"/>
    <w:rsid w:val="004F093B"/>
    <w:rsid w:val="004F0E04"/>
    <w:rsid w:val="004F12B7"/>
    <w:rsid w:val="004F1551"/>
    <w:rsid w:val="004F16F0"/>
    <w:rsid w:val="004F1911"/>
    <w:rsid w:val="004F1BB3"/>
    <w:rsid w:val="004F34E4"/>
    <w:rsid w:val="004F3A21"/>
    <w:rsid w:val="004F3BA6"/>
    <w:rsid w:val="004F5502"/>
    <w:rsid w:val="004F6C21"/>
    <w:rsid w:val="004F74C8"/>
    <w:rsid w:val="004F7534"/>
    <w:rsid w:val="004F76F7"/>
    <w:rsid w:val="004F792F"/>
    <w:rsid w:val="004F7E0E"/>
    <w:rsid w:val="00500322"/>
    <w:rsid w:val="00500A7D"/>
    <w:rsid w:val="005027DE"/>
    <w:rsid w:val="0050317E"/>
    <w:rsid w:val="005045FB"/>
    <w:rsid w:val="00504D1A"/>
    <w:rsid w:val="0050500B"/>
    <w:rsid w:val="00510ADA"/>
    <w:rsid w:val="0051189A"/>
    <w:rsid w:val="005123B8"/>
    <w:rsid w:val="00514464"/>
    <w:rsid w:val="005168B4"/>
    <w:rsid w:val="00516E45"/>
    <w:rsid w:val="00516F86"/>
    <w:rsid w:val="005173D9"/>
    <w:rsid w:val="0051762D"/>
    <w:rsid w:val="00520A0D"/>
    <w:rsid w:val="00521117"/>
    <w:rsid w:val="00522983"/>
    <w:rsid w:val="0052313E"/>
    <w:rsid w:val="00523284"/>
    <w:rsid w:val="0052341C"/>
    <w:rsid w:val="00523618"/>
    <w:rsid w:val="00523D59"/>
    <w:rsid w:val="00523F9B"/>
    <w:rsid w:val="0052442E"/>
    <w:rsid w:val="00524895"/>
    <w:rsid w:val="0052527A"/>
    <w:rsid w:val="0052699D"/>
    <w:rsid w:val="005306ED"/>
    <w:rsid w:val="005316AC"/>
    <w:rsid w:val="00532086"/>
    <w:rsid w:val="005334F0"/>
    <w:rsid w:val="00533AAB"/>
    <w:rsid w:val="00533BF4"/>
    <w:rsid w:val="0053480F"/>
    <w:rsid w:val="00534E5A"/>
    <w:rsid w:val="00534F9B"/>
    <w:rsid w:val="00537BA0"/>
    <w:rsid w:val="00541835"/>
    <w:rsid w:val="0054197C"/>
    <w:rsid w:val="00542801"/>
    <w:rsid w:val="00542E35"/>
    <w:rsid w:val="00543E94"/>
    <w:rsid w:val="0054496E"/>
    <w:rsid w:val="00545A85"/>
    <w:rsid w:val="00546324"/>
    <w:rsid w:val="00547D2F"/>
    <w:rsid w:val="005509E9"/>
    <w:rsid w:val="00550E0D"/>
    <w:rsid w:val="005511C7"/>
    <w:rsid w:val="005513C7"/>
    <w:rsid w:val="00551540"/>
    <w:rsid w:val="00551B52"/>
    <w:rsid w:val="00551EC4"/>
    <w:rsid w:val="00552020"/>
    <w:rsid w:val="00552798"/>
    <w:rsid w:val="00552AB8"/>
    <w:rsid w:val="00552BED"/>
    <w:rsid w:val="00552DE6"/>
    <w:rsid w:val="005535A7"/>
    <w:rsid w:val="00554002"/>
    <w:rsid w:val="005542B4"/>
    <w:rsid w:val="0055451D"/>
    <w:rsid w:val="00554860"/>
    <w:rsid w:val="00554910"/>
    <w:rsid w:val="005555DC"/>
    <w:rsid w:val="005558C2"/>
    <w:rsid w:val="00555A58"/>
    <w:rsid w:val="00555F72"/>
    <w:rsid w:val="00556583"/>
    <w:rsid w:val="00556715"/>
    <w:rsid w:val="005572A7"/>
    <w:rsid w:val="00557377"/>
    <w:rsid w:val="0055755E"/>
    <w:rsid w:val="005578BE"/>
    <w:rsid w:val="00557A29"/>
    <w:rsid w:val="00560113"/>
    <w:rsid w:val="00560119"/>
    <w:rsid w:val="005607EC"/>
    <w:rsid w:val="005609B7"/>
    <w:rsid w:val="00560E68"/>
    <w:rsid w:val="00561D61"/>
    <w:rsid w:val="0056325A"/>
    <w:rsid w:val="005634A5"/>
    <w:rsid w:val="00563644"/>
    <w:rsid w:val="00563AD9"/>
    <w:rsid w:val="005647B8"/>
    <w:rsid w:val="00565282"/>
    <w:rsid w:val="0056597F"/>
    <w:rsid w:val="005667C6"/>
    <w:rsid w:val="00566E67"/>
    <w:rsid w:val="00567E8A"/>
    <w:rsid w:val="00567F43"/>
    <w:rsid w:val="005707F1"/>
    <w:rsid w:val="00570A1D"/>
    <w:rsid w:val="00570A74"/>
    <w:rsid w:val="00571759"/>
    <w:rsid w:val="005719AB"/>
    <w:rsid w:val="00571FCA"/>
    <w:rsid w:val="005724E0"/>
    <w:rsid w:val="00574369"/>
    <w:rsid w:val="00574A65"/>
    <w:rsid w:val="00575478"/>
    <w:rsid w:val="0057616B"/>
    <w:rsid w:val="005762F9"/>
    <w:rsid w:val="00576972"/>
    <w:rsid w:val="00576BEA"/>
    <w:rsid w:val="00577122"/>
    <w:rsid w:val="00580D52"/>
    <w:rsid w:val="00580E9E"/>
    <w:rsid w:val="00581A4F"/>
    <w:rsid w:val="00581FD7"/>
    <w:rsid w:val="0058219E"/>
    <w:rsid w:val="00582364"/>
    <w:rsid w:val="00582601"/>
    <w:rsid w:val="00582F87"/>
    <w:rsid w:val="00583386"/>
    <w:rsid w:val="005834B7"/>
    <w:rsid w:val="005851AA"/>
    <w:rsid w:val="00585F8F"/>
    <w:rsid w:val="00586568"/>
    <w:rsid w:val="00587140"/>
    <w:rsid w:val="005901CD"/>
    <w:rsid w:val="005904D5"/>
    <w:rsid w:val="005916BD"/>
    <w:rsid w:val="00591FCF"/>
    <w:rsid w:val="00592E7D"/>
    <w:rsid w:val="00593AEA"/>
    <w:rsid w:val="00593E80"/>
    <w:rsid w:val="00594489"/>
    <w:rsid w:val="005965AC"/>
    <w:rsid w:val="00596A2A"/>
    <w:rsid w:val="00596D81"/>
    <w:rsid w:val="00597144"/>
    <w:rsid w:val="00597205"/>
    <w:rsid w:val="00597E0E"/>
    <w:rsid w:val="005A0EB2"/>
    <w:rsid w:val="005A1928"/>
    <w:rsid w:val="005A1F54"/>
    <w:rsid w:val="005A24A8"/>
    <w:rsid w:val="005A24B8"/>
    <w:rsid w:val="005A2B40"/>
    <w:rsid w:val="005A334E"/>
    <w:rsid w:val="005A3635"/>
    <w:rsid w:val="005A4C93"/>
    <w:rsid w:val="005A5181"/>
    <w:rsid w:val="005A5DB4"/>
    <w:rsid w:val="005A603F"/>
    <w:rsid w:val="005A6706"/>
    <w:rsid w:val="005A6AE0"/>
    <w:rsid w:val="005A7027"/>
    <w:rsid w:val="005A77E6"/>
    <w:rsid w:val="005B11DE"/>
    <w:rsid w:val="005B22A2"/>
    <w:rsid w:val="005B23A3"/>
    <w:rsid w:val="005B26DA"/>
    <w:rsid w:val="005B2D96"/>
    <w:rsid w:val="005B34A1"/>
    <w:rsid w:val="005B427C"/>
    <w:rsid w:val="005B4882"/>
    <w:rsid w:val="005B4D0B"/>
    <w:rsid w:val="005B5BEE"/>
    <w:rsid w:val="005B6315"/>
    <w:rsid w:val="005B64D2"/>
    <w:rsid w:val="005B65B5"/>
    <w:rsid w:val="005B7EB5"/>
    <w:rsid w:val="005C030B"/>
    <w:rsid w:val="005C189B"/>
    <w:rsid w:val="005C373B"/>
    <w:rsid w:val="005C3D40"/>
    <w:rsid w:val="005C3E39"/>
    <w:rsid w:val="005C425B"/>
    <w:rsid w:val="005C46D9"/>
    <w:rsid w:val="005C620A"/>
    <w:rsid w:val="005C6AC4"/>
    <w:rsid w:val="005D071E"/>
    <w:rsid w:val="005D1A0E"/>
    <w:rsid w:val="005D1ADA"/>
    <w:rsid w:val="005D1B4D"/>
    <w:rsid w:val="005D1F4F"/>
    <w:rsid w:val="005D2037"/>
    <w:rsid w:val="005D5F0C"/>
    <w:rsid w:val="005D6A23"/>
    <w:rsid w:val="005E174C"/>
    <w:rsid w:val="005E25CB"/>
    <w:rsid w:val="005E3919"/>
    <w:rsid w:val="005E4787"/>
    <w:rsid w:val="005E4A7F"/>
    <w:rsid w:val="005E4AA5"/>
    <w:rsid w:val="005E4D34"/>
    <w:rsid w:val="005E5EC7"/>
    <w:rsid w:val="005E695E"/>
    <w:rsid w:val="005E7006"/>
    <w:rsid w:val="005E7B59"/>
    <w:rsid w:val="005E7FC9"/>
    <w:rsid w:val="005F1098"/>
    <w:rsid w:val="005F1340"/>
    <w:rsid w:val="005F162A"/>
    <w:rsid w:val="005F198C"/>
    <w:rsid w:val="005F1E8C"/>
    <w:rsid w:val="005F1EEF"/>
    <w:rsid w:val="005F200F"/>
    <w:rsid w:val="005F22FD"/>
    <w:rsid w:val="005F2335"/>
    <w:rsid w:val="005F30DC"/>
    <w:rsid w:val="005F34E3"/>
    <w:rsid w:val="005F361E"/>
    <w:rsid w:val="005F392F"/>
    <w:rsid w:val="005F42B4"/>
    <w:rsid w:val="005F448E"/>
    <w:rsid w:val="005F4708"/>
    <w:rsid w:val="005F57C4"/>
    <w:rsid w:val="005F581B"/>
    <w:rsid w:val="005F5B2B"/>
    <w:rsid w:val="005F5B2D"/>
    <w:rsid w:val="005F5B4F"/>
    <w:rsid w:val="005F5CCA"/>
    <w:rsid w:val="005F5F13"/>
    <w:rsid w:val="005F6231"/>
    <w:rsid w:val="005F642D"/>
    <w:rsid w:val="005F6C4C"/>
    <w:rsid w:val="005F6DA0"/>
    <w:rsid w:val="005F731F"/>
    <w:rsid w:val="006000A7"/>
    <w:rsid w:val="00600162"/>
    <w:rsid w:val="00600309"/>
    <w:rsid w:val="00600394"/>
    <w:rsid w:val="00601311"/>
    <w:rsid w:val="00601A08"/>
    <w:rsid w:val="00601E38"/>
    <w:rsid w:val="00602195"/>
    <w:rsid w:val="00602537"/>
    <w:rsid w:val="00602AD0"/>
    <w:rsid w:val="006033C7"/>
    <w:rsid w:val="00603F9E"/>
    <w:rsid w:val="0060560B"/>
    <w:rsid w:val="00605D47"/>
    <w:rsid w:val="0060697A"/>
    <w:rsid w:val="00606AA7"/>
    <w:rsid w:val="00606DC4"/>
    <w:rsid w:val="006073FE"/>
    <w:rsid w:val="00610533"/>
    <w:rsid w:val="00610C0E"/>
    <w:rsid w:val="006111A1"/>
    <w:rsid w:val="0061243B"/>
    <w:rsid w:val="0061375D"/>
    <w:rsid w:val="00613FA3"/>
    <w:rsid w:val="00614C51"/>
    <w:rsid w:val="00615927"/>
    <w:rsid w:val="00615AE5"/>
    <w:rsid w:val="00615B01"/>
    <w:rsid w:val="006160EF"/>
    <w:rsid w:val="00616815"/>
    <w:rsid w:val="00616DDE"/>
    <w:rsid w:val="00616E5D"/>
    <w:rsid w:val="006175BE"/>
    <w:rsid w:val="00617EE5"/>
    <w:rsid w:val="00620942"/>
    <w:rsid w:val="006209EF"/>
    <w:rsid w:val="00621F3C"/>
    <w:rsid w:val="006224D1"/>
    <w:rsid w:val="0062327F"/>
    <w:rsid w:val="0062338B"/>
    <w:rsid w:val="006250E1"/>
    <w:rsid w:val="00626226"/>
    <w:rsid w:val="00626815"/>
    <w:rsid w:val="006271F7"/>
    <w:rsid w:val="00627ED3"/>
    <w:rsid w:val="00630AEF"/>
    <w:rsid w:val="00630F3D"/>
    <w:rsid w:val="00631484"/>
    <w:rsid w:val="00631D9C"/>
    <w:rsid w:val="00632451"/>
    <w:rsid w:val="00632D53"/>
    <w:rsid w:val="00634A10"/>
    <w:rsid w:val="00634E69"/>
    <w:rsid w:val="00635B5E"/>
    <w:rsid w:val="00640884"/>
    <w:rsid w:val="00640D71"/>
    <w:rsid w:val="00641482"/>
    <w:rsid w:val="006419A1"/>
    <w:rsid w:val="00641E8F"/>
    <w:rsid w:val="0064266F"/>
    <w:rsid w:val="006431CE"/>
    <w:rsid w:val="00643743"/>
    <w:rsid w:val="00643B4B"/>
    <w:rsid w:val="00644BDC"/>
    <w:rsid w:val="006450E4"/>
    <w:rsid w:val="00645F88"/>
    <w:rsid w:val="006461FB"/>
    <w:rsid w:val="006472EC"/>
    <w:rsid w:val="006477C5"/>
    <w:rsid w:val="00650D0E"/>
    <w:rsid w:val="00650FD3"/>
    <w:rsid w:val="006512D4"/>
    <w:rsid w:val="00651AE5"/>
    <w:rsid w:val="006558D9"/>
    <w:rsid w:val="00655FB0"/>
    <w:rsid w:val="00657723"/>
    <w:rsid w:val="00661C62"/>
    <w:rsid w:val="006623EB"/>
    <w:rsid w:val="00663C4C"/>
    <w:rsid w:val="00663CAF"/>
    <w:rsid w:val="0066495B"/>
    <w:rsid w:val="00665206"/>
    <w:rsid w:val="00665F38"/>
    <w:rsid w:val="0066753D"/>
    <w:rsid w:val="006679D1"/>
    <w:rsid w:val="0067105E"/>
    <w:rsid w:val="00674EB4"/>
    <w:rsid w:val="00675972"/>
    <w:rsid w:val="00675AD8"/>
    <w:rsid w:val="00676998"/>
    <w:rsid w:val="00676EF8"/>
    <w:rsid w:val="00677A14"/>
    <w:rsid w:val="00677CF1"/>
    <w:rsid w:val="00680DF2"/>
    <w:rsid w:val="006818E8"/>
    <w:rsid w:val="00682DB1"/>
    <w:rsid w:val="00683459"/>
    <w:rsid w:val="00683A3C"/>
    <w:rsid w:val="00684ACE"/>
    <w:rsid w:val="00684C79"/>
    <w:rsid w:val="00685100"/>
    <w:rsid w:val="00685330"/>
    <w:rsid w:val="00685DC8"/>
    <w:rsid w:val="00685DD7"/>
    <w:rsid w:val="00687AAE"/>
    <w:rsid w:val="00687AB8"/>
    <w:rsid w:val="006924AA"/>
    <w:rsid w:val="00692BB6"/>
    <w:rsid w:val="00695181"/>
    <w:rsid w:val="00695227"/>
    <w:rsid w:val="00695A80"/>
    <w:rsid w:val="00695E58"/>
    <w:rsid w:val="006A1712"/>
    <w:rsid w:val="006A22BC"/>
    <w:rsid w:val="006A238E"/>
    <w:rsid w:val="006A2D19"/>
    <w:rsid w:val="006A34A3"/>
    <w:rsid w:val="006A3672"/>
    <w:rsid w:val="006A4FE2"/>
    <w:rsid w:val="006A598C"/>
    <w:rsid w:val="006A6121"/>
    <w:rsid w:val="006B013F"/>
    <w:rsid w:val="006B0EF6"/>
    <w:rsid w:val="006B12D2"/>
    <w:rsid w:val="006B26AC"/>
    <w:rsid w:val="006B3B71"/>
    <w:rsid w:val="006B472B"/>
    <w:rsid w:val="006B4E36"/>
    <w:rsid w:val="006B5CF2"/>
    <w:rsid w:val="006B62C1"/>
    <w:rsid w:val="006B73B7"/>
    <w:rsid w:val="006B77A9"/>
    <w:rsid w:val="006B7817"/>
    <w:rsid w:val="006C06F7"/>
    <w:rsid w:val="006C1D90"/>
    <w:rsid w:val="006C1FAB"/>
    <w:rsid w:val="006C2C88"/>
    <w:rsid w:val="006C2CFE"/>
    <w:rsid w:val="006C328B"/>
    <w:rsid w:val="006C5222"/>
    <w:rsid w:val="006C55E3"/>
    <w:rsid w:val="006C576D"/>
    <w:rsid w:val="006C5974"/>
    <w:rsid w:val="006C7297"/>
    <w:rsid w:val="006C7593"/>
    <w:rsid w:val="006D0445"/>
    <w:rsid w:val="006D06C5"/>
    <w:rsid w:val="006D1210"/>
    <w:rsid w:val="006D1F70"/>
    <w:rsid w:val="006D25EA"/>
    <w:rsid w:val="006D31EF"/>
    <w:rsid w:val="006D36F9"/>
    <w:rsid w:val="006D3910"/>
    <w:rsid w:val="006D423E"/>
    <w:rsid w:val="006D4802"/>
    <w:rsid w:val="006D4C27"/>
    <w:rsid w:val="006D4C87"/>
    <w:rsid w:val="006D535E"/>
    <w:rsid w:val="006D5F59"/>
    <w:rsid w:val="006D647C"/>
    <w:rsid w:val="006D67B0"/>
    <w:rsid w:val="006D6B90"/>
    <w:rsid w:val="006E0A17"/>
    <w:rsid w:val="006E1439"/>
    <w:rsid w:val="006E1D50"/>
    <w:rsid w:val="006E1E6A"/>
    <w:rsid w:val="006E3929"/>
    <w:rsid w:val="006E54BA"/>
    <w:rsid w:val="006E5796"/>
    <w:rsid w:val="006E57D2"/>
    <w:rsid w:val="006E57F7"/>
    <w:rsid w:val="006E5B57"/>
    <w:rsid w:val="006E61D8"/>
    <w:rsid w:val="006E6FA7"/>
    <w:rsid w:val="006E6FEE"/>
    <w:rsid w:val="006F0637"/>
    <w:rsid w:val="006F06BF"/>
    <w:rsid w:val="006F2E17"/>
    <w:rsid w:val="006F2FCE"/>
    <w:rsid w:val="006F2FF4"/>
    <w:rsid w:val="006F34F1"/>
    <w:rsid w:val="006F3D92"/>
    <w:rsid w:val="006F3FA6"/>
    <w:rsid w:val="006F41C6"/>
    <w:rsid w:val="006F4E67"/>
    <w:rsid w:val="006F5C70"/>
    <w:rsid w:val="006F5E98"/>
    <w:rsid w:val="006F61E9"/>
    <w:rsid w:val="006F7237"/>
    <w:rsid w:val="006F7537"/>
    <w:rsid w:val="006F7959"/>
    <w:rsid w:val="006F7F4F"/>
    <w:rsid w:val="00701A67"/>
    <w:rsid w:val="00701AF3"/>
    <w:rsid w:val="00701E52"/>
    <w:rsid w:val="0070294C"/>
    <w:rsid w:val="00703B1E"/>
    <w:rsid w:val="00703C15"/>
    <w:rsid w:val="007042A1"/>
    <w:rsid w:val="007043B3"/>
    <w:rsid w:val="007045A6"/>
    <w:rsid w:val="00704D84"/>
    <w:rsid w:val="00705618"/>
    <w:rsid w:val="0070666F"/>
    <w:rsid w:val="00706D06"/>
    <w:rsid w:val="007104F2"/>
    <w:rsid w:val="00710DD2"/>
    <w:rsid w:val="0071154B"/>
    <w:rsid w:val="00711D60"/>
    <w:rsid w:val="00711DFE"/>
    <w:rsid w:val="00712327"/>
    <w:rsid w:val="0071438A"/>
    <w:rsid w:val="0071497E"/>
    <w:rsid w:val="007150CA"/>
    <w:rsid w:val="007155E0"/>
    <w:rsid w:val="00716775"/>
    <w:rsid w:val="00716B2E"/>
    <w:rsid w:val="0071717D"/>
    <w:rsid w:val="00717E6C"/>
    <w:rsid w:val="00721281"/>
    <w:rsid w:val="00721C02"/>
    <w:rsid w:val="00722993"/>
    <w:rsid w:val="00723B67"/>
    <w:rsid w:val="00724D6B"/>
    <w:rsid w:val="00724F11"/>
    <w:rsid w:val="00725AFE"/>
    <w:rsid w:val="0072639E"/>
    <w:rsid w:val="00726754"/>
    <w:rsid w:val="00726B21"/>
    <w:rsid w:val="00727769"/>
    <w:rsid w:val="00727B96"/>
    <w:rsid w:val="00727DE2"/>
    <w:rsid w:val="00731418"/>
    <w:rsid w:val="00731BC9"/>
    <w:rsid w:val="0073531E"/>
    <w:rsid w:val="007358F1"/>
    <w:rsid w:val="00735AE2"/>
    <w:rsid w:val="00735BBC"/>
    <w:rsid w:val="00736A26"/>
    <w:rsid w:val="007370F3"/>
    <w:rsid w:val="007372E9"/>
    <w:rsid w:val="00737354"/>
    <w:rsid w:val="0073788F"/>
    <w:rsid w:val="00737924"/>
    <w:rsid w:val="00740232"/>
    <w:rsid w:val="00740469"/>
    <w:rsid w:val="00740C05"/>
    <w:rsid w:val="007415A5"/>
    <w:rsid w:val="00743F9D"/>
    <w:rsid w:val="00744941"/>
    <w:rsid w:val="00744D75"/>
    <w:rsid w:val="00746ED9"/>
    <w:rsid w:val="0074703D"/>
    <w:rsid w:val="007502F0"/>
    <w:rsid w:val="00750A08"/>
    <w:rsid w:val="00750F8C"/>
    <w:rsid w:val="0075299D"/>
    <w:rsid w:val="00753900"/>
    <w:rsid w:val="00754F90"/>
    <w:rsid w:val="0075513D"/>
    <w:rsid w:val="00756DAB"/>
    <w:rsid w:val="0075722A"/>
    <w:rsid w:val="00757E34"/>
    <w:rsid w:val="007608E8"/>
    <w:rsid w:val="00760E72"/>
    <w:rsid w:val="00761A5F"/>
    <w:rsid w:val="00761C9D"/>
    <w:rsid w:val="00761D89"/>
    <w:rsid w:val="00762A30"/>
    <w:rsid w:val="00762EF3"/>
    <w:rsid w:val="00763BEE"/>
    <w:rsid w:val="00763C7A"/>
    <w:rsid w:val="00763F41"/>
    <w:rsid w:val="00771297"/>
    <w:rsid w:val="0077152C"/>
    <w:rsid w:val="007717EB"/>
    <w:rsid w:val="00772EDD"/>
    <w:rsid w:val="007730FD"/>
    <w:rsid w:val="007732AF"/>
    <w:rsid w:val="0077347E"/>
    <w:rsid w:val="00773D09"/>
    <w:rsid w:val="00774CCB"/>
    <w:rsid w:val="00774DDC"/>
    <w:rsid w:val="00775053"/>
    <w:rsid w:val="00775B1F"/>
    <w:rsid w:val="007765D0"/>
    <w:rsid w:val="00776767"/>
    <w:rsid w:val="00777A2A"/>
    <w:rsid w:val="007801F6"/>
    <w:rsid w:val="0078051F"/>
    <w:rsid w:val="00780CB8"/>
    <w:rsid w:val="00781115"/>
    <w:rsid w:val="00781E35"/>
    <w:rsid w:val="00783890"/>
    <w:rsid w:val="00784127"/>
    <w:rsid w:val="0078426C"/>
    <w:rsid w:val="0078483B"/>
    <w:rsid w:val="00785203"/>
    <w:rsid w:val="0078561F"/>
    <w:rsid w:val="00785CA2"/>
    <w:rsid w:val="00785E0C"/>
    <w:rsid w:val="00785F52"/>
    <w:rsid w:val="00790789"/>
    <w:rsid w:val="00790B7C"/>
    <w:rsid w:val="00791AA1"/>
    <w:rsid w:val="00791B65"/>
    <w:rsid w:val="00792290"/>
    <w:rsid w:val="007928E3"/>
    <w:rsid w:val="00793A65"/>
    <w:rsid w:val="0079666A"/>
    <w:rsid w:val="00796B32"/>
    <w:rsid w:val="00797742"/>
    <w:rsid w:val="007A0130"/>
    <w:rsid w:val="007A0164"/>
    <w:rsid w:val="007A0196"/>
    <w:rsid w:val="007A0357"/>
    <w:rsid w:val="007A2ADC"/>
    <w:rsid w:val="007A2AE1"/>
    <w:rsid w:val="007A3372"/>
    <w:rsid w:val="007A37C9"/>
    <w:rsid w:val="007A54B4"/>
    <w:rsid w:val="007A64F7"/>
    <w:rsid w:val="007A663B"/>
    <w:rsid w:val="007A6796"/>
    <w:rsid w:val="007A791E"/>
    <w:rsid w:val="007B025B"/>
    <w:rsid w:val="007B0D0F"/>
    <w:rsid w:val="007B1437"/>
    <w:rsid w:val="007B1FB7"/>
    <w:rsid w:val="007B3961"/>
    <w:rsid w:val="007B3A96"/>
    <w:rsid w:val="007B4CCD"/>
    <w:rsid w:val="007B5FD5"/>
    <w:rsid w:val="007B6FE2"/>
    <w:rsid w:val="007B7F5B"/>
    <w:rsid w:val="007C0220"/>
    <w:rsid w:val="007C1254"/>
    <w:rsid w:val="007C2C2C"/>
    <w:rsid w:val="007C3676"/>
    <w:rsid w:val="007C3C93"/>
    <w:rsid w:val="007C42C0"/>
    <w:rsid w:val="007C4AD8"/>
    <w:rsid w:val="007C7255"/>
    <w:rsid w:val="007C7791"/>
    <w:rsid w:val="007C782F"/>
    <w:rsid w:val="007D0477"/>
    <w:rsid w:val="007D063F"/>
    <w:rsid w:val="007D07B6"/>
    <w:rsid w:val="007D0867"/>
    <w:rsid w:val="007D1C2E"/>
    <w:rsid w:val="007D2418"/>
    <w:rsid w:val="007D4028"/>
    <w:rsid w:val="007D55E9"/>
    <w:rsid w:val="007D5FD6"/>
    <w:rsid w:val="007D6566"/>
    <w:rsid w:val="007D6E96"/>
    <w:rsid w:val="007D7263"/>
    <w:rsid w:val="007D7323"/>
    <w:rsid w:val="007E0171"/>
    <w:rsid w:val="007E027D"/>
    <w:rsid w:val="007E0374"/>
    <w:rsid w:val="007E1689"/>
    <w:rsid w:val="007E2561"/>
    <w:rsid w:val="007E2A01"/>
    <w:rsid w:val="007E2E24"/>
    <w:rsid w:val="007E2EFA"/>
    <w:rsid w:val="007E308B"/>
    <w:rsid w:val="007E36EF"/>
    <w:rsid w:val="007E3B02"/>
    <w:rsid w:val="007E4816"/>
    <w:rsid w:val="007E4D76"/>
    <w:rsid w:val="007E4F84"/>
    <w:rsid w:val="007E606F"/>
    <w:rsid w:val="007E73E0"/>
    <w:rsid w:val="007F0091"/>
    <w:rsid w:val="007F018C"/>
    <w:rsid w:val="007F04BA"/>
    <w:rsid w:val="007F0B15"/>
    <w:rsid w:val="007F0C0D"/>
    <w:rsid w:val="007F0D7D"/>
    <w:rsid w:val="007F0E1E"/>
    <w:rsid w:val="007F1D3F"/>
    <w:rsid w:val="007F2291"/>
    <w:rsid w:val="007F2E28"/>
    <w:rsid w:val="007F329C"/>
    <w:rsid w:val="007F3666"/>
    <w:rsid w:val="007F428B"/>
    <w:rsid w:val="007F430E"/>
    <w:rsid w:val="007F5170"/>
    <w:rsid w:val="007F5B0B"/>
    <w:rsid w:val="007F680E"/>
    <w:rsid w:val="007F7366"/>
    <w:rsid w:val="007F7750"/>
    <w:rsid w:val="00800637"/>
    <w:rsid w:val="008009B3"/>
    <w:rsid w:val="00800AD3"/>
    <w:rsid w:val="00801A77"/>
    <w:rsid w:val="00803234"/>
    <w:rsid w:val="00803513"/>
    <w:rsid w:val="00803A60"/>
    <w:rsid w:val="0080417A"/>
    <w:rsid w:val="00804229"/>
    <w:rsid w:val="00804233"/>
    <w:rsid w:val="00804815"/>
    <w:rsid w:val="008049C8"/>
    <w:rsid w:val="008049E5"/>
    <w:rsid w:val="008053CA"/>
    <w:rsid w:val="008055C7"/>
    <w:rsid w:val="00805C60"/>
    <w:rsid w:val="00806066"/>
    <w:rsid w:val="008075F7"/>
    <w:rsid w:val="00807EC1"/>
    <w:rsid w:val="00810B7C"/>
    <w:rsid w:val="0081180A"/>
    <w:rsid w:val="00811AD5"/>
    <w:rsid w:val="00811B7C"/>
    <w:rsid w:val="00811DE3"/>
    <w:rsid w:val="00811EC0"/>
    <w:rsid w:val="00812C80"/>
    <w:rsid w:val="00813174"/>
    <w:rsid w:val="00815553"/>
    <w:rsid w:val="008157DB"/>
    <w:rsid w:val="00815A06"/>
    <w:rsid w:val="008163DC"/>
    <w:rsid w:val="008170EE"/>
    <w:rsid w:val="00817345"/>
    <w:rsid w:val="008175D1"/>
    <w:rsid w:val="00821B48"/>
    <w:rsid w:val="00822505"/>
    <w:rsid w:val="0082264F"/>
    <w:rsid w:val="0082269B"/>
    <w:rsid w:val="008228C8"/>
    <w:rsid w:val="00824426"/>
    <w:rsid w:val="008246EE"/>
    <w:rsid w:val="008249CF"/>
    <w:rsid w:val="00824E7C"/>
    <w:rsid w:val="008252E4"/>
    <w:rsid w:val="008256FF"/>
    <w:rsid w:val="00825A90"/>
    <w:rsid w:val="00825CAA"/>
    <w:rsid w:val="00826BFF"/>
    <w:rsid w:val="00826C79"/>
    <w:rsid w:val="00827725"/>
    <w:rsid w:val="00827861"/>
    <w:rsid w:val="0082786D"/>
    <w:rsid w:val="008279F4"/>
    <w:rsid w:val="00827F8F"/>
    <w:rsid w:val="0083010C"/>
    <w:rsid w:val="00830420"/>
    <w:rsid w:val="00831162"/>
    <w:rsid w:val="00831C26"/>
    <w:rsid w:val="00832D41"/>
    <w:rsid w:val="008339CB"/>
    <w:rsid w:val="00834B26"/>
    <w:rsid w:val="0083570E"/>
    <w:rsid w:val="00836AA3"/>
    <w:rsid w:val="00836B0E"/>
    <w:rsid w:val="008373AE"/>
    <w:rsid w:val="00841293"/>
    <w:rsid w:val="008425E0"/>
    <w:rsid w:val="008426CD"/>
    <w:rsid w:val="008445A1"/>
    <w:rsid w:val="00844CF7"/>
    <w:rsid w:val="008450AA"/>
    <w:rsid w:val="008462B7"/>
    <w:rsid w:val="008462BF"/>
    <w:rsid w:val="008462D2"/>
    <w:rsid w:val="008468C0"/>
    <w:rsid w:val="00846F9C"/>
    <w:rsid w:val="00847391"/>
    <w:rsid w:val="008476A4"/>
    <w:rsid w:val="00847B68"/>
    <w:rsid w:val="00847E0F"/>
    <w:rsid w:val="00851ADD"/>
    <w:rsid w:val="00851AEB"/>
    <w:rsid w:val="00851B54"/>
    <w:rsid w:val="00851BE1"/>
    <w:rsid w:val="00852DE5"/>
    <w:rsid w:val="008532AD"/>
    <w:rsid w:val="00853BFD"/>
    <w:rsid w:val="008544D1"/>
    <w:rsid w:val="00854746"/>
    <w:rsid w:val="008548D8"/>
    <w:rsid w:val="00854B9F"/>
    <w:rsid w:val="00855539"/>
    <w:rsid w:val="00856721"/>
    <w:rsid w:val="00856843"/>
    <w:rsid w:val="0085735D"/>
    <w:rsid w:val="008576D0"/>
    <w:rsid w:val="00857998"/>
    <w:rsid w:val="00860347"/>
    <w:rsid w:val="00860E0E"/>
    <w:rsid w:val="00862080"/>
    <w:rsid w:val="00862084"/>
    <w:rsid w:val="008624D9"/>
    <w:rsid w:val="00862FC1"/>
    <w:rsid w:val="008640F9"/>
    <w:rsid w:val="00864BF9"/>
    <w:rsid w:val="00865467"/>
    <w:rsid w:val="00865959"/>
    <w:rsid w:val="0086691C"/>
    <w:rsid w:val="0086692A"/>
    <w:rsid w:val="008669D6"/>
    <w:rsid w:val="00866CEA"/>
    <w:rsid w:val="00867471"/>
    <w:rsid w:val="00871704"/>
    <w:rsid w:val="008720C9"/>
    <w:rsid w:val="008727D7"/>
    <w:rsid w:val="00872AAB"/>
    <w:rsid w:val="00872C55"/>
    <w:rsid w:val="0087301F"/>
    <w:rsid w:val="00873529"/>
    <w:rsid w:val="0087501B"/>
    <w:rsid w:val="00875874"/>
    <w:rsid w:val="00876A11"/>
    <w:rsid w:val="00876CBD"/>
    <w:rsid w:val="00876E84"/>
    <w:rsid w:val="00877FC2"/>
    <w:rsid w:val="00881D98"/>
    <w:rsid w:val="00882535"/>
    <w:rsid w:val="00882F57"/>
    <w:rsid w:val="0088331B"/>
    <w:rsid w:val="00883CAC"/>
    <w:rsid w:val="00884B6A"/>
    <w:rsid w:val="00886083"/>
    <w:rsid w:val="008860C8"/>
    <w:rsid w:val="008861F3"/>
    <w:rsid w:val="008862E8"/>
    <w:rsid w:val="00886A87"/>
    <w:rsid w:val="00890236"/>
    <w:rsid w:val="00890266"/>
    <w:rsid w:val="008904B7"/>
    <w:rsid w:val="00890DEC"/>
    <w:rsid w:val="0089105A"/>
    <w:rsid w:val="00891087"/>
    <w:rsid w:val="008913DB"/>
    <w:rsid w:val="00894C9A"/>
    <w:rsid w:val="00895317"/>
    <w:rsid w:val="00895D0D"/>
    <w:rsid w:val="008969D5"/>
    <w:rsid w:val="0089721A"/>
    <w:rsid w:val="008979CE"/>
    <w:rsid w:val="008A1F42"/>
    <w:rsid w:val="008A2F26"/>
    <w:rsid w:val="008A31B3"/>
    <w:rsid w:val="008A3B66"/>
    <w:rsid w:val="008A484B"/>
    <w:rsid w:val="008A5AD5"/>
    <w:rsid w:val="008A6046"/>
    <w:rsid w:val="008A7D8F"/>
    <w:rsid w:val="008B0053"/>
    <w:rsid w:val="008B079E"/>
    <w:rsid w:val="008B0A41"/>
    <w:rsid w:val="008B1D51"/>
    <w:rsid w:val="008B235A"/>
    <w:rsid w:val="008B44DB"/>
    <w:rsid w:val="008B4985"/>
    <w:rsid w:val="008B551E"/>
    <w:rsid w:val="008B57B7"/>
    <w:rsid w:val="008B7640"/>
    <w:rsid w:val="008C023A"/>
    <w:rsid w:val="008C04CD"/>
    <w:rsid w:val="008C0D96"/>
    <w:rsid w:val="008C20B4"/>
    <w:rsid w:val="008C2259"/>
    <w:rsid w:val="008C3423"/>
    <w:rsid w:val="008C3C9A"/>
    <w:rsid w:val="008C48F0"/>
    <w:rsid w:val="008C49FB"/>
    <w:rsid w:val="008C4B42"/>
    <w:rsid w:val="008C5317"/>
    <w:rsid w:val="008C583C"/>
    <w:rsid w:val="008C63A1"/>
    <w:rsid w:val="008D1CC3"/>
    <w:rsid w:val="008D201F"/>
    <w:rsid w:val="008D22F1"/>
    <w:rsid w:val="008D2E01"/>
    <w:rsid w:val="008D2F4A"/>
    <w:rsid w:val="008D3558"/>
    <w:rsid w:val="008D369F"/>
    <w:rsid w:val="008D3AA3"/>
    <w:rsid w:val="008D3DD8"/>
    <w:rsid w:val="008D41BF"/>
    <w:rsid w:val="008D635B"/>
    <w:rsid w:val="008D65D7"/>
    <w:rsid w:val="008D669F"/>
    <w:rsid w:val="008D6E19"/>
    <w:rsid w:val="008D77AB"/>
    <w:rsid w:val="008D7AF3"/>
    <w:rsid w:val="008D7D8B"/>
    <w:rsid w:val="008E001A"/>
    <w:rsid w:val="008E08DD"/>
    <w:rsid w:val="008E15FF"/>
    <w:rsid w:val="008E1AE5"/>
    <w:rsid w:val="008E23F9"/>
    <w:rsid w:val="008E2968"/>
    <w:rsid w:val="008E2F3B"/>
    <w:rsid w:val="008E3519"/>
    <w:rsid w:val="008E41B8"/>
    <w:rsid w:val="008E4511"/>
    <w:rsid w:val="008E60DF"/>
    <w:rsid w:val="008E6F59"/>
    <w:rsid w:val="008E7314"/>
    <w:rsid w:val="008E7F3C"/>
    <w:rsid w:val="008F0C6A"/>
    <w:rsid w:val="008F154A"/>
    <w:rsid w:val="008F2090"/>
    <w:rsid w:val="008F3A1D"/>
    <w:rsid w:val="008F43C8"/>
    <w:rsid w:val="008F44DE"/>
    <w:rsid w:val="008F4836"/>
    <w:rsid w:val="008F6513"/>
    <w:rsid w:val="008F6601"/>
    <w:rsid w:val="008F7634"/>
    <w:rsid w:val="00900743"/>
    <w:rsid w:val="00900D50"/>
    <w:rsid w:val="00901C32"/>
    <w:rsid w:val="00902876"/>
    <w:rsid w:val="00902D2B"/>
    <w:rsid w:val="00902D90"/>
    <w:rsid w:val="0090325E"/>
    <w:rsid w:val="00903526"/>
    <w:rsid w:val="00903A0D"/>
    <w:rsid w:val="009041DE"/>
    <w:rsid w:val="009045CB"/>
    <w:rsid w:val="00904C00"/>
    <w:rsid w:val="00904F86"/>
    <w:rsid w:val="009053D4"/>
    <w:rsid w:val="0090558F"/>
    <w:rsid w:val="00905C9B"/>
    <w:rsid w:val="009069D3"/>
    <w:rsid w:val="00906DC6"/>
    <w:rsid w:val="00907833"/>
    <w:rsid w:val="00910CBE"/>
    <w:rsid w:val="009110A1"/>
    <w:rsid w:val="00911B6D"/>
    <w:rsid w:val="00911ECD"/>
    <w:rsid w:val="00913A93"/>
    <w:rsid w:val="00914013"/>
    <w:rsid w:val="00914B0C"/>
    <w:rsid w:val="0091515A"/>
    <w:rsid w:val="00915DA5"/>
    <w:rsid w:val="00916870"/>
    <w:rsid w:val="00916F4E"/>
    <w:rsid w:val="00920002"/>
    <w:rsid w:val="0092164A"/>
    <w:rsid w:val="00921862"/>
    <w:rsid w:val="00921CE9"/>
    <w:rsid w:val="009220AE"/>
    <w:rsid w:val="009224AC"/>
    <w:rsid w:val="00923755"/>
    <w:rsid w:val="00923E60"/>
    <w:rsid w:val="009242CA"/>
    <w:rsid w:val="00924F14"/>
    <w:rsid w:val="0092624B"/>
    <w:rsid w:val="009278B8"/>
    <w:rsid w:val="00927C00"/>
    <w:rsid w:val="00927C6B"/>
    <w:rsid w:val="009303AD"/>
    <w:rsid w:val="00930922"/>
    <w:rsid w:val="009312F2"/>
    <w:rsid w:val="009323D3"/>
    <w:rsid w:val="0093296D"/>
    <w:rsid w:val="00934026"/>
    <w:rsid w:val="0093436B"/>
    <w:rsid w:val="00934BE4"/>
    <w:rsid w:val="00934E34"/>
    <w:rsid w:val="009351F9"/>
    <w:rsid w:val="0093569E"/>
    <w:rsid w:val="00935EC1"/>
    <w:rsid w:val="00935F06"/>
    <w:rsid w:val="009367B6"/>
    <w:rsid w:val="00936D41"/>
    <w:rsid w:val="0093771B"/>
    <w:rsid w:val="00937D42"/>
    <w:rsid w:val="009423F7"/>
    <w:rsid w:val="0094317C"/>
    <w:rsid w:val="00943A12"/>
    <w:rsid w:val="00943D37"/>
    <w:rsid w:val="009456AF"/>
    <w:rsid w:val="009465D7"/>
    <w:rsid w:val="00946814"/>
    <w:rsid w:val="00946960"/>
    <w:rsid w:val="00947BC1"/>
    <w:rsid w:val="009501C7"/>
    <w:rsid w:val="009509AF"/>
    <w:rsid w:val="00951EA6"/>
    <w:rsid w:val="00951FC9"/>
    <w:rsid w:val="00951FE7"/>
    <w:rsid w:val="0095583A"/>
    <w:rsid w:val="00955B31"/>
    <w:rsid w:val="00955F9A"/>
    <w:rsid w:val="009567BB"/>
    <w:rsid w:val="00956D70"/>
    <w:rsid w:val="00956E42"/>
    <w:rsid w:val="00960067"/>
    <w:rsid w:val="00960360"/>
    <w:rsid w:val="009622AB"/>
    <w:rsid w:val="0096266A"/>
    <w:rsid w:val="009633E8"/>
    <w:rsid w:val="00964EE3"/>
    <w:rsid w:val="00965243"/>
    <w:rsid w:val="00965CEB"/>
    <w:rsid w:val="00966AFD"/>
    <w:rsid w:val="00966C6F"/>
    <w:rsid w:val="00966E55"/>
    <w:rsid w:val="00967022"/>
    <w:rsid w:val="009673EB"/>
    <w:rsid w:val="009676E2"/>
    <w:rsid w:val="009676F3"/>
    <w:rsid w:val="009707BF"/>
    <w:rsid w:val="00972663"/>
    <w:rsid w:val="00973174"/>
    <w:rsid w:val="00973A74"/>
    <w:rsid w:val="00973C35"/>
    <w:rsid w:val="009742B3"/>
    <w:rsid w:val="009769FF"/>
    <w:rsid w:val="00976A4B"/>
    <w:rsid w:val="00977C46"/>
    <w:rsid w:val="0098130D"/>
    <w:rsid w:val="00982B32"/>
    <w:rsid w:val="00982F04"/>
    <w:rsid w:val="00984800"/>
    <w:rsid w:val="00984D0F"/>
    <w:rsid w:val="009856EB"/>
    <w:rsid w:val="00985B15"/>
    <w:rsid w:val="0098600A"/>
    <w:rsid w:val="0098627B"/>
    <w:rsid w:val="00990239"/>
    <w:rsid w:val="00990899"/>
    <w:rsid w:val="0099091C"/>
    <w:rsid w:val="009914BF"/>
    <w:rsid w:val="00992082"/>
    <w:rsid w:val="00994370"/>
    <w:rsid w:val="00994468"/>
    <w:rsid w:val="00994549"/>
    <w:rsid w:val="009946C0"/>
    <w:rsid w:val="00995B2F"/>
    <w:rsid w:val="00995C0C"/>
    <w:rsid w:val="0099671A"/>
    <w:rsid w:val="009969C8"/>
    <w:rsid w:val="00997054"/>
    <w:rsid w:val="00997CFE"/>
    <w:rsid w:val="00997D34"/>
    <w:rsid w:val="009A0383"/>
    <w:rsid w:val="009A12CB"/>
    <w:rsid w:val="009A1BE9"/>
    <w:rsid w:val="009A1C62"/>
    <w:rsid w:val="009A1C8D"/>
    <w:rsid w:val="009A1CC7"/>
    <w:rsid w:val="009A22BE"/>
    <w:rsid w:val="009A2F60"/>
    <w:rsid w:val="009A4165"/>
    <w:rsid w:val="009A4A86"/>
    <w:rsid w:val="009A55F6"/>
    <w:rsid w:val="009A59A9"/>
    <w:rsid w:val="009A7C7C"/>
    <w:rsid w:val="009B04E0"/>
    <w:rsid w:val="009B2980"/>
    <w:rsid w:val="009B2D5D"/>
    <w:rsid w:val="009B344B"/>
    <w:rsid w:val="009B377D"/>
    <w:rsid w:val="009B47DD"/>
    <w:rsid w:val="009B51C6"/>
    <w:rsid w:val="009B5786"/>
    <w:rsid w:val="009B5FEC"/>
    <w:rsid w:val="009B6FD7"/>
    <w:rsid w:val="009B7096"/>
    <w:rsid w:val="009B7847"/>
    <w:rsid w:val="009C060E"/>
    <w:rsid w:val="009C0938"/>
    <w:rsid w:val="009C2CDB"/>
    <w:rsid w:val="009C3765"/>
    <w:rsid w:val="009C3AC8"/>
    <w:rsid w:val="009C46E8"/>
    <w:rsid w:val="009C4993"/>
    <w:rsid w:val="009C4AD7"/>
    <w:rsid w:val="009C500C"/>
    <w:rsid w:val="009C506F"/>
    <w:rsid w:val="009C5922"/>
    <w:rsid w:val="009C64AD"/>
    <w:rsid w:val="009C691B"/>
    <w:rsid w:val="009C7DB8"/>
    <w:rsid w:val="009D0A08"/>
    <w:rsid w:val="009D0EC8"/>
    <w:rsid w:val="009D124D"/>
    <w:rsid w:val="009D1475"/>
    <w:rsid w:val="009D27B5"/>
    <w:rsid w:val="009D3791"/>
    <w:rsid w:val="009D3D7F"/>
    <w:rsid w:val="009D41EE"/>
    <w:rsid w:val="009D4E5A"/>
    <w:rsid w:val="009D5C55"/>
    <w:rsid w:val="009D5D1A"/>
    <w:rsid w:val="009D65BD"/>
    <w:rsid w:val="009D7B7E"/>
    <w:rsid w:val="009D7E03"/>
    <w:rsid w:val="009E0213"/>
    <w:rsid w:val="009E16C4"/>
    <w:rsid w:val="009E1C53"/>
    <w:rsid w:val="009E3C46"/>
    <w:rsid w:val="009E3EA9"/>
    <w:rsid w:val="009E5F28"/>
    <w:rsid w:val="009E641D"/>
    <w:rsid w:val="009E66C4"/>
    <w:rsid w:val="009E67C7"/>
    <w:rsid w:val="009E7D9F"/>
    <w:rsid w:val="009F030D"/>
    <w:rsid w:val="009F03C3"/>
    <w:rsid w:val="009F06F9"/>
    <w:rsid w:val="009F0B51"/>
    <w:rsid w:val="009F1008"/>
    <w:rsid w:val="009F1113"/>
    <w:rsid w:val="009F1675"/>
    <w:rsid w:val="009F1BBC"/>
    <w:rsid w:val="009F1DD2"/>
    <w:rsid w:val="009F2CBC"/>
    <w:rsid w:val="009F3858"/>
    <w:rsid w:val="009F3CA6"/>
    <w:rsid w:val="009F4663"/>
    <w:rsid w:val="009F4CCF"/>
    <w:rsid w:val="009F5609"/>
    <w:rsid w:val="009F5C74"/>
    <w:rsid w:val="009F6785"/>
    <w:rsid w:val="009F6904"/>
    <w:rsid w:val="009F7095"/>
    <w:rsid w:val="009F7C0D"/>
    <w:rsid w:val="009F7FA5"/>
    <w:rsid w:val="00A01288"/>
    <w:rsid w:val="00A02074"/>
    <w:rsid w:val="00A024EE"/>
    <w:rsid w:val="00A027FC"/>
    <w:rsid w:val="00A03472"/>
    <w:rsid w:val="00A0357D"/>
    <w:rsid w:val="00A047A2"/>
    <w:rsid w:val="00A05049"/>
    <w:rsid w:val="00A057A7"/>
    <w:rsid w:val="00A0733A"/>
    <w:rsid w:val="00A0743F"/>
    <w:rsid w:val="00A077A4"/>
    <w:rsid w:val="00A07A8A"/>
    <w:rsid w:val="00A102F4"/>
    <w:rsid w:val="00A11348"/>
    <w:rsid w:val="00A1261F"/>
    <w:rsid w:val="00A126E3"/>
    <w:rsid w:val="00A12727"/>
    <w:rsid w:val="00A12DA1"/>
    <w:rsid w:val="00A13F3E"/>
    <w:rsid w:val="00A13FC3"/>
    <w:rsid w:val="00A15659"/>
    <w:rsid w:val="00A15B3E"/>
    <w:rsid w:val="00A171E2"/>
    <w:rsid w:val="00A17772"/>
    <w:rsid w:val="00A206BF"/>
    <w:rsid w:val="00A211E9"/>
    <w:rsid w:val="00A21592"/>
    <w:rsid w:val="00A21755"/>
    <w:rsid w:val="00A230A2"/>
    <w:rsid w:val="00A237FC"/>
    <w:rsid w:val="00A23CB2"/>
    <w:rsid w:val="00A240E4"/>
    <w:rsid w:val="00A24BB8"/>
    <w:rsid w:val="00A268A2"/>
    <w:rsid w:val="00A274C8"/>
    <w:rsid w:val="00A27688"/>
    <w:rsid w:val="00A30862"/>
    <w:rsid w:val="00A30A5D"/>
    <w:rsid w:val="00A30B99"/>
    <w:rsid w:val="00A30BB9"/>
    <w:rsid w:val="00A310F2"/>
    <w:rsid w:val="00A31427"/>
    <w:rsid w:val="00A31E96"/>
    <w:rsid w:val="00A34331"/>
    <w:rsid w:val="00A344A1"/>
    <w:rsid w:val="00A345DF"/>
    <w:rsid w:val="00A35253"/>
    <w:rsid w:val="00A3530B"/>
    <w:rsid w:val="00A35666"/>
    <w:rsid w:val="00A35F7B"/>
    <w:rsid w:val="00A37855"/>
    <w:rsid w:val="00A37D8A"/>
    <w:rsid w:val="00A37F2E"/>
    <w:rsid w:val="00A41380"/>
    <w:rsid w:val="00A43306"/>
    <w:rsid w:val="00A434FC"/>
    <w:rsid w:val="00A44989"/>
    <w:rsid w:val="00A44EAF"/>
    <w:rsid w:val="00A45231"/>
    <w:rsid w:val="00A45293"/>
    <w:rsid w:val="00A46115"/>
    <w:rsid w:val="00A47380"/>
    <w:rsid w:val="00A4744F"/>
    <w:rsid w:val="00A47C74"/>
    <w:rsid w:val="00A50FE8"/>
    <w:rsid w:val="00A5104C"/>
    <w:rsid w:val="00A514BD"/>
    <w:rsid w:val="00A517C8"/>
    <w:rsid w:val="00A51A2B"/>
    <w:rsid w:val="00A51E70"/>
    <w:rsid w:val="00A51E9A"/>
    <w:rsid w:val="00A51EDF"/>
    <w:rsid w:val="00A530F7"/>
    <w:rsid w:val="00A53320"/>
    <w:rsid w:val="00A533B2"/>
    <w:rsid w:val="00A54CD7"/>
    <w:rsid w:val="00A553AA"/>
    <w:rsid w:val="00A55607"/>
    <w:rsid w:val="00A55617"/>
    <w:rsid w:val="00A56051"/>
    <w:rsid w:val="00A56964"/>
    <w:rsid w:val="00A57669"/>
    <w:rsid w:val="00A576D0"/>
    <w:rsid w:val="00A602C3"/>
    <w:rsid w:val="00A604A1"/>
    <w:rsid w:val="00A6325D"/>
    <w:rsid w:val="00A638A6"/>
    <w:rsid w:val="00A642D2"/>
    <w:rsid w:val="00A642FF"/>
    <w:rsid w:val="00A64546"/>
    <w:rsid w:val="00A6472F"/>
    <w:rsid w:val="00A6491B"/>
    <w:rsid w:val="00A64F22"/>
    <w:rsid w:val="00A65CF7"/>
    <w:rsid w:val="00A65E6C"/>
    <w:rsid w:val="00A65FCF"/>
    <w:rsid w:val="00A66C4F"/>
    <w:rsid w:val="00A67198"/>
    <w:rsid w:val="00A706C5"/>
    <w:rsid w:val="00A70910"/>
    <w:rsid w:val="00A71B98"/>
    <w:rsid w:val="00A7265C"/>
    <w:rsid w:val="00A7320B"/>
    <w:rsid w:val="00A7369F"/>
    <w:rsid w:val="00A7404F"/>
    <w:rsid w:val="00A74848"/>
    <w:rsid w:val="00A749A8"/>
    <w:rsid w:val="00A75345"/>
    <w:rsid w:val="00A7535F"/>
    <w:rsid w:val="00A753FC"/>
    <w:rsid w:val="00A7580A"/>
    <w:rsid w:val="00A75EE9"/>
    <w:rsid w:val="00A76004"/>
    <w:rsid w:val="00A7629A"/>
    <w:rsid w:val="00A7754B"/>
    <w:rsid w:val="00A77799"/>
    <w:rsid w:val="00A83189"/>
    <w:rsid w:val="00A83296"/>
    <w:rsid w:val="00A835F6"/>
    <w:rsid w:val="00A83B34"/>
    <w:rsid w:val="00A843E6"/>
    <w:rsid w:val="00A845F7"/>
    <w:rsid w:val="00A84D2C"/>
    <w:rsid w:val="00A85791"/>
    <w:rsid w:val="00A864F4"/>
    <w:rsid w:val="00A907CE"/>
    <w:rsid w:val="00A90DCE"/>
    <w:rsid w:val="00A90F68"/>
    <w:rsid w:val="00A9128D"/>
    <w:rsid w:val="00A91A5D"/>
    <w:rsid w:val="00A93CA0"/>
    <w:rsid w:val="00A94020"/>
    <w:rsid w:val="00A94EE4"/>
    <w:rsid w:val="00A96008"/>
    <w:rsid w:val="00A96083"/>
    <w:rsid w:val="00A965DE"/>
    <w:rsid w:val="00A966D0"/>
    <w:rsid w:val="00A96FB3"/>
    <w:rsid w:val="00A972BA"/>
    <w:rsid w:val="00AA03C6"/>
    <w:rsid w:val="00AA0B7F"/>
    <w:rsid w:val="00AA0F1A"/>
    <w:rsid w:val="00AA1184"/>
    <w:rsid w:val="00AA1F10"/>
    <w:rsid w:val="00AA2F6E"/>
    <w:rsid w:val="00AA3575"/>
    <w:rsid w:val="00AA4B33"/>
    <w:rsid w:val="00AA4BD8"/>
    <w:rsid w:val="00AA5465"/>
    <w:rsid w:val="00AA575B"/>
    <w:rsid w:val="00AA5FFA"/>
    <w:rsid w:val="00AA6435"/>
    <w:rsid w:val="00AA6B97"/>
    <w:rsid w:val="00AA71A7"/>
    <w:rsid w:val="00AB01FB"/>
    <w:rsid w:val="00AB08D2"/>
    <w:rsid w:val="00AB20C9"/>
    <w:rsid w:val="00AB3525"/>
    <w:rsid w:val="00AB4266"/>
    <w:rsid w:val="00AB42F8"/>
    <w:rsid w:val="00AB44C1"/>
    <w:rsid w:val="00AB67B9"/>
    <w:rsid w:val="00AB68DC"/>
    <w:rsid w:val="00AB6B3E"/>
    <w:rsid w:val="00AB6C0C"/>
    <w:rsid w:val="00AB7173"/>
    <w:rsid w:val="00AB75FA"/>
    <w:rsid w:val="00AC0C7D"/>
    <w:rsid w:val="00AC2675"/>
    <w:rsid w:val="00AC2D12"/>
    <w:rsid w:val="00AC3308"/>
    <w:rsid w:val="00AC37F6"/>
    <w:rsid w:val="00AC4CC3"/>
    <w:rsid w:val="00AC4D65"/>
    <w:rsid w:val="00AC74E0"/>
    <w:rsid w:val="00AD015E"/>
    <w:rsid w:val="00AD07B2"/>
    <w:rsid w:val="00AD0A27"/>
    <w:rsid w:val="00AD21C0"/>
    <w:rsid w:val="00AD2E01"/>
    <w:rsid w:val="00AD310E"/>
    <w:rsid w:val="00AD3C08"/>
    <w:rsid w:val="00AD451B"/>
    <w:rsid w:val="00AD4AEC"/>
    <w:rsid w:val="00AD5031"/>
    <w:rsid w:val="00AD58E0"/>
    <w:rsid w:val="00AD5955"/>
    <w:rsid w:val="00AD5BA6"/>
    <w:rsid w:val="00AD5F7F"/>
    <w:rsid w:val="00AD6952"/>
    <w:rsid w:val="00AD6C9F"/>
    <w:rsid w:val="00AD7C67"/>
    <w:rsid w:val="00AE1D7C"/>
    <w:rsid w:val="00AE1F91"/>
    <w:rsid w:val="00AE27E1"/>
    <w:rsid w:val="00AE2B25"/>
    <w:rsid w:val="00AE2E14"/>
    <w:rsid w:val="00AE3670"/>
    <w:rsid w:val="00AE3F8F"/>
    <w:rsid w:val="00AE4B86"/>
    <w:rsid w:val="00AE4BB5"/>
    <w:rsid w:val="00AE58C8"/>
    <w:rsid w:val="00AE6D56"/>
    <w:rsid w:val="00AE73EE"/>
    <w:rsid w:val="00AE7FCB"/>
    <w:rsid w:val="00AF2017"/>
    <w:rsid w:val="00AF29E7"/>
    <w:rsid w:val="00AF2F3B"/>
    <w:rsid w:val="00AF30EC"/>
    <w:rsid w:val="00AF541C"/>
    <w:rsid w:val="00AF541E"/>
    <w:rsid w:val="00AF5E1F"/>
    <w:rsid w:val="00AF5FF1"/>
    <w:rsid w:val="00AF662B"/>
    <w:rsid w:val="00AF7047"/>
    <w:rsid w:val="00B01624"/>
    <w:rsid w:val="00B017BB"/>
    <w:rsid w:val="00B03A33"/>
    <w:rsid w:val="00B03BCA"/>
    <w:rsid w:val="00B03CBD"/>
    <w:rsid w:val="00B0401A"/>
    <w:rsid w:val="00B0434D"/>
    <w:rsid w:val="00B055B5"/>
    <w:rsid w:val="00B065E9"/>
    <w:rsid w:val="00B06F99"/>
    <w:rsid w:val="00B071E1"/>
    <w:rsid w:val="00B073EF"/>
    <w:rsid w:val="00B07A9F"/>
    <w:rsid w:val="00B1015F"/>
    <w:rsid w:val="00B10401"/>
    <w:rsid w:val="00B10787"/>
    <w:rsid w:val="00B10CCC"/>
    <w:rsid w:val="00B113F7"/>
    <w:rsid w:val="00B115CE"/>
    <w:rsid w:val="00B11A41"/>
    <w:rsid w:val="00B11CC9"/>
    <w:rsid w:val="00B128A3"/>
    <w:rsid w:val="00B12912"/>
    <w:rsid w:val="00B12A0D"/>
    <w:rsid w:val="00B12BD7"/>
    <w:rsid w:val="00B1419D"/>
    <w:rsid w:val="00B14511"/>
    <w:rsid w:val="00B14E3C"/>
    <w:rsid w:val="00B16EC8"/>
    <w:rsid w:val="00B20B31"/>
    <w:rsid w:val="00B20DDA"/>
    <w:rsid w:val="00B21471"/>
    <w:rsid w:val="00B21890"/>
    <w:rsid w:val="00B22442"/>
    <w:rsid w:val="00B23D69"/>
    <w:rsid w:val="00B2410B"/>
    <w:rsid w:val="00B2447D"/>
    <w:rsid w:val="00B24497"/>
    <w:rsid w:val="00B2542C"/>
    <w:rsid w:val="00B25DE5"/>
    <w:rsid w:val="00B2631A"/>
    <w:rsid w:val="00B27226"/>
    <w:rsid w:val="00B27A80"/>
    <w:rsid w:val="00B3018A"/>
    <w:rsid w:val="00B30493"/>
    <w:rsid w:val="00B31DEF"/>
    <w:rsid w:val="00B31F79"/>
    <w:rsid w:val="00B325E5"/>
    <w:rsid w:val="00B3271F"/>
    <w:rsid w:val="00B35B99"/>
    <w:rsid w:val="00B36467"/>
    <w:rsid w:val="00B376FF"/>
    <w:rsid w:val="00B40708"/>
    <w:rsid w:val="00B4192C"/>
    <w:rsid w:val="00B4224B"/>
    <w:rsid w:val="00B423FD"/>
    <w:rsid w:val="00B427E8"/>
    <w:rsid w:val="00B43D33"/>
    <w:rsid w:val="00B441D9"/>
    <w:rsid w:val="00B4483D"/>
    <w:rsid w:val="00B45330"/>
    <w:rsid w:val="00B45405"/>
    <w:rsid w:val="00B46489"/>
    <w:rsid w:val="00B46BA0"/>
    <w:rsid w:val="00B47D8C"/>
    <w:rsid w:val="00B50899"/>
    <w:rsid w:val="00B51256"/>
    <w:rsid w:val="00B51E1C"/>
    <w:rsid w:val="00B521A4"/>
    <w:rsid w:val="00B527DD"/>
    <w:rsid w:val="00B533A8"/>
    <w:rsid w:val="00B539AA"/>
    <w:rsid w:val="00B54549"/>
    <w:rsid w:val="00B549EC"/>
    <w:rsid w:val="00B54B2C"/>
    <w:rsid w:val="00B54D06"/>
    <w:rsid w:val="00B54ED6"/>
    <w:rsid w:val="00B5526C"/>
    <w:rsid w:val="00B56A08"/>
    <w:rsid w:val="00B56A20"/>
    <w:rsid w:val="00B570D5"/>
    <w:rsid w:val="00B571EA"/>
    <w:rsid w:val="00B57DFA"/>
    <w:rsid w:val="00B60052"/>
    <w:rsid w:val="00B60379"/>
    <w:rsid w:val="00B60BB5"/>
    <w:rsid w:val="00B60CED"/>
    <w:rsid w:val="00B624FA"/>
    <w:rsid w:val="00B634F6"/>
    <w:rsid w:val="00B63EE5"/>
    <w:rsid w:val="00B644C3"/>
    <w:rsid w:val="00B649B6"/>
    <w:rsid w:val="00B6510B"/>
    <w:rsid w:val="00B658FC"/>
    <w:rsid w:val="00B667B4"/>
    <w:rsid w:val="00B67006"/>
    <w:rsid w:val="00B672A0"/>
    <w:rsid w:val="00B67DD4"/>
    <w:rsid w:val="00B72064"/>
    <w:rsid w:val="00B7261A"/>
    <w:rsid w:val="00B72745"/>
    <w:rsid w:val="00B72A52"/>
    <w:rsid w:val="00B72CA6"/>
    <w:rsid w:val="00B72F63"/>
    <w:rsid w:val="00B73AE1"/>
    <w:rsid w:val="00B761ED"/>
    <w:rsid w:val="00B76460"/>
    <w:rsid w:val="00B76686"/>
    <w:rsid w:val="00B773C4"/>
    <w:rsid w:val="00B779E1"/>
    <w:rsid w:val="00B80C91"/>
    <w:rsid w:val="00B80D76"/>
    <w:rsid w:val="00B81FCD"/>
    <w:rsid w:val="00B8221E"/>
    <w:rsid w:val="00B8235F"/>
    <w:rsid w:val="00B82653"/>
    <w:rsid w:val="00B830F0"/>
    <w:rsid w:val="00B83788"/>
    <w:rsid w:val="00B838EC"/>
    <w:rsid w:val="00B84C0F"/>
    <w:rsid w:val="00B85559"/>
    <w:rsid w:val="00B85641"/>
    <w:rsid w:val="00B856E6"/>
    <w:rsid w:val="00B868A0"/>
    <w:rsid w:val="00B86D3C"/>
    <w:rsid w:val="00B87127"/>
    <w:rsid w:val="00B871EA"/>
    <w:rsid w:val="00B905BE"/>
    <w:rsid w:val="00B91336"/>
    <w:rsid w:val="00B91CE1"/>
    <w:rsid w:val="00B937C0"/>
    <w:rsid w:val="00B93B4B"/>
    <w:rsid w:val="00B93E88"/>
    <w:rsid w:val="00B9406A"/>
    <w:rsid w:val="00B944A0"/>
    <w:rsid w:val="00B94F5A"/>
    <w:rsid w:val="00B95021"/>
    <w:rsid w:val="00B95C59"/>
    <w:rsid w:val="00B965BD"/>
    <w:rsid w:val="00B96C79"/>
    <w:rsid w:val="00B96CB8"/>
    <w:rsid w:val="00BA1B6D"/>
    <w:rsid w:val="00BA2DCA"/>
    <w:rsid w:val="00BA3100"/>
    <w:rsid w:val="00BA3C90"/>
    <w:rsid w:val="00BA5ED4"/>
    <w:rsid w:val="00BA6674"/>
    <w:rsid w:val="00BA6C8C"/>
    <w:rsid w:val="00BA741B"/>
    <w:rsid w:val="00BA7A38"/>
    <w:rsid w:val="00BA7C6C"/>
    <w:rsid w:val="00BA7FED"/>
    <w:rsid w:val="00BB0E8B"/>
    <w:rsid w:val="00BB2A39"/>
    <w:rsid w:val="00BB2D60"/>
    <w:rsid w:val="00BB3D91"/>
    <w:rsid w:val="00BB5008"/>
    <w:rsid w:val="00BB61DF"/>
    <w:rsid w:val="00BB6277"/>
    <w:rsid w:val="00BB6A10"/>
    <w:rsid w:val="00BB7128"/>
    <w:rsid w:val="00BB71CB"/>
    <w:rsid w:val="00BB751B"/>
    <w:rsid w:val="00BB772E"/>
    <w:rsid w:val="00BB7823"/>
    <w:rsid w:val="00BC0614"/>
    <w:rsid w:val="00BC09EA"/>
    <w:rsid w:val="00BC0F9A"/>
    <w:rsid w:val="00BC1416"/>
    <w:rsid w:val="00BC1DA3"/>
    <w:rsid w:val="00BC1F98"/>
    <w:rsid w:val="00BC20B6"/>
    <w:rsid w:val="00BC2755"/>
    <w:rsid w:val="00BC2FE9"/>
    <w:rsid w:val="00BC4C0E"/>
    <w:rsid w:val="00BC55A4"/>
    <w:rsid w:val="00BC5CFA"/>
    <w:rsid w:val="00BC6BBA"/>
    <w:rsid w:val="00BC6F77"/>
    <w:rsid w:val="00BC74A3"/>
    <w:rsid w:val="00BC7CDB"/>
    <w:rsid w:val="00BD123B"/>
    <w:rsid w:val="00BD15CB"/>
    <w:rsid w:val="00BD2691"/>
    <w:rsid w:val="00BD3826"/>
    <w:rsid w:val="00BD3A3F"/>
    <w:rsid w:val="00BD5893"/>
    <w:rsid w:val="00BD5E2B"/>
    <w:rsid w:val="00BD675F"/>
    <w:rsid w:val="00BD68D2"/>
    <w:rsid w:val="00BD6EA1"/>
    <w:rsid w:val="00BD7592"/>
    <w:rsid w:val="00BD7709"/>
    <w:rsid w:val="00BD77C0"/>
    <w:rsid w:val="00BE06A1"/>
    <w:rsid w:val="00BE06BB"/>
    <w:rsid w:val="00BE07BB"/>
    <w:rsid w:val="00BE151F"/>
    <w:rsid w:val="00BE2F19"/>
    <w:rsid w:val="00BE39EC"/>
    <w:rsid w:val="00BE4DF2"/>
    <w:rsid w:val="00BE6AF9"/>
    <w:rsid w:val="00BE7B13"/>
    <w:rsid w:val="00BF0EF2"/>
    <w:rsid w:val="00BF178D"/>
    <w:rsid w:val="00BF21BF"/>
    <w:rsid w:val="00BF365D"/>
    <w:rsid w:val="00BF4964"/>
    <w:rsid w:val="00BF4B0E"/>
    <w:rsid w:val="00BF64E5"/>
    <w:rsid w:val="00BF65E2"/>
    <w:rsid w:val="00BF6845"/>
    <w:rsid w:val="00BF70DE"/>
    <w:rsid w:val="00C0002F"/>
    <w:rsid w:val="00C03F97"/>
    <w:rsid w:val="00C04CA0"/>
    <w:rsid w:val="00C051E1"/>
    <w:rsid w:val="00C0523B"/>
    <w:rsid w:val="00C05251"/>
    <w:rsid w:val="00C0569F"/>
    <w:rsid w:val="00C05D9A"/>
    <w:rsid w:val="00C07438"/>
    <w:rsid w:val="00C10999"/>
    <w:rsid w:val="00C111AC"/>
    <w:rsid w:val="00C111CC"/>
    <w:rsid w:val="00C116A9"/>
    <w:rsid w:val="00C122FA"/>
    <w:rsid w:val="00C13419"/>
    <w:rsid w:val="00C16430"/>
    <w:rsid w:val="00C16F1E"/>
    <w:rsid w:val="00C21BFE"/>
    <w:rsid w:val="00C2208B"/>
    <w:rsid w:val="00C228BA"/>
    <w:rsid w:val="00C23EF4"/>
    <w:rsid w:val="00C258FF"/>
    <w:rsid w:val="00C25F80"/>
    <w:rsid w:val="00C27150"/>
    <w:rsid w:val="00C27996"/>
    <w:rsid w:val="00C27A4E"/>
    <w:rsid w:val="00C310AA"/>
    <w:rsid w:val="00C315CE"/>
    <w:rsid w:val="00C3181E"/>
    <w:rsid w:val="00C31AC7"/>
    <w:rsid w:val="00C31BFA"/>
    <w:rsid w:val="00C31C73"/>
    <w:rsid w:val="00C32103"/>
    <w:rsid w:val="00C32421"/>
    <w:rsid w:val="00C33C83"/>
    <w:rsid w:val="00C37303"/>
    <w:rsid w:val="00C375BB"/>
    <w:rsid w:val="00C37A00"/>
    <w:rsid w:val="00C419A7"/>
    <w:rsid w:val="00C43128"/>
    <w:rsid w:val="00C43590"/>
    <w:rsid w:val="00C43669"/>
    <w:rsid w:val="00C4379C"/>
    <w:rsid w:val="00C43AD2"/>
    <w:rsid w:val="00C442D0"/>
    <w:rsid w:val="00C45387"/>
    <w:rsid w:val="00C456E2"/>
    <w:rsid w:val="00C45E2A"/>
    <w:rsid w:val="00C460B9"/>
    <w:rsid w:val="00C50405"/>
    <w:rsid w:val="00C50A72"/>
    <w:rsid w:val="00C514A7"/>
    <w:rsid w:val="00C517DC"/>
    <w:rsid w:val="00C51FE5"/>
    <w:rsid w:val="00C522BC"/>
    <w:rsid w:val="00C52A63"/>
    <w:rsid w:val="00C52F31"/>
    <w:rsid w:val="00C54BB9"/>
    <w:rsid w:val="00C5506E"/>
    <w:rsid w:val="00C55DD2"/>
    <w:rsid w:val="00C568AC"/>
    <w:rsid w:val="00C57874"/>
    <w:rsid w:val="00C57B67"/>
    <w:rsid w:val="00C60C19"/>
    <w:rsid w:val="00C60CE8"/>
    <w:rsid w:val="00C619AA"/>
    <w:rsid w:val="00C62E43"/>
    <w:rsid w:val="00C62F41"/>
    <w:rsid w:val="00C63BBC"/>
    <w:rsid w:val="00C63CC7"/>
    <w:rsid w:val="00C644D5"/>
    <w:rsid w:val="00C6475D"/>
    <w:rsid w:val="00C6503E"/>
    <w:rsid w:val="00C65C2D"/>
    <w:rsid w:val="00C65C68"/>
    <w:rsid w:val="00C65EEE"/>
    <w:rsid w:val="00C66B6F"/>
    <w:rsid w:val="00C710D7"/>
    <w:rsid w:val="00C71B70"/>
    <w:rsid w:val="00C7238D"/>
    <w:rsid w:val="00C73567"/>
    <w:rsid w:val="00C759ED"/>
    <w:rsid w:val="00C7746A"/>
    <w:rsid w:val="00C77987"/>
    <w:rsid w:val="00C82416"/>
    <w:rsid w:val="00C8280D"/>
    <w:rsid w:val="00C82DB8"/>
    <w:rsid w:val="00C83035"/>
    <w:rsid w:val="00C83342"/>
    <w:rsid w:val="00C837E9"/>
    <w:rsid w:val="00C83C79"/>
    <w:rsid w:val="00C83D64"/>
    <w:rsid w:val="00C83F44"/>
    <w:rsid w:val="00C84399"/>
    <w:rsid w:val="00C84AB7"/>
    <w:rsid w:val="00C84FD1"/>
    <w:rsid w:val="00C8509F"/>
    <w:rsid w:val="00C85ABB"/>
    <w:rsid w:val="00C861C2"/>
    <w:rsid w:val="00C86CE6"/>
    <w:rsid w:val="00C872F1"/>
    <w:rsid w:val="00C901D0"/>
    <w:rsid w:val="00C92696"/>
    <w:rsid w:val="00C936B0"/>
    <w:rsid w:val="00C937E1"/>
    <w:rsid w:val="00C93D55"/>
    <w:rsid w:val="00C950F7"/>
    <w:rsid w:val="00C956A5"/>
    <w:rsid w:val="00C958AA"/>
    <w:rsid w:val="00C95E43"/>
    <w:rsid w:val="00C96070"/>
    <w:rsid w:val="00C9630D"/>
    <w:rsid w:val="00C96E2E"/>
    <w:rsid w:val="00C96FD6"/>
    <w:rsid w:val="00C973A9"/>
    <w:rsid w:val="00CA00F0"/>
    <w:rsid w:val="00CA16E6"/>
    <w:rsid w:val="00CA2626"/>
    <w:rsid w:val="00CA27D6"/>
    <w:rsid w:val="00CA291B"/>
    <w:rsid w:val="00CA4062"/>
    <w:rsid w:val="00CA5125"/>
    <w:rsid w:val="00CA5188"/>
    <w:rsid w:val="00CA5439"/>
    <w:rsid w:val="00CA5456"/>
    <w:rsid w:val="00CA5CDC"/>
    <w:rsid w:val="00CA7BB8"/>
    <w:rsid w:val="00CB09E8"/>
    <w:rsid w:val="00CB1A88"/>
    <w:rsid w:val="00CB2A8C"/>
    <w:rsid w:val="00CB2F77"/>
    <w:rsid w:val="00CB305A"/>
    <w:rsid w:val="00CB3D86"/>
    <w:rsid w:val="00CB43B1"/>
    <w:rsid w:val="00CB4D55"/>
    <w:rsid w:val="00CB4FD8"/>
    <w:rsid w:val="00CB5A12"/>
    <w:rsid w:val="00CB5E51"/>
    <w:rsid w:val="00CB5EA7"/>
    <w:rsid w:val="00CB6A1A"/>
    <w:rsid w:val="00CB6D76"/>
    <w:rsid w:val="00CB7AD7"/>
    <w:rsid w:val="00CC039A"/>
    <w:rsid w:val="00CC1862"/>
    <w:rsid w:val="00CC4981"/>
    <w:rsid w:val="00CC4AE6"/>
    <w:rsid w:val="00CC5F41"/>
    <w:rsid w:val="00CC619E"/>
    <w:rsid w:val="00CC78F4"/>
    <w:rsid w:val="00CC7906"/>
    <w:rsid w:val="00CC7D3A"/>
    <w:rsid w:val="00CD222B"/>
    <w:rsid w:val="00CD282A"/>
    <w:rsid w:val="00CD3B66"/>
    <w:rsid w:val="00CD3C30"/>
    <w:rsid w:val="00CD42C1"/>
    <w:rsid w:val="00CD4466"/>
    <w:rsid w:val="00CD4595"/>
    <w:rsid w:val="00CD4A3F"/>
    <w:rsid w:val="00CD53FF"/>
    <w:rsid w:val="00CD60ED"/>
    <w:rsid w:val="00CD6563"/>
    <w:rsid w:val="00CD6C8A"/>
    <w:rsid w:val="00CD6C8D"/>
    <w:rsid w:val="00CD700C"/>
    <w:rsid w:val="00CD7042"/>
    <w:rsid w:val="00CD7AA5"/>
    <w:rsid w:val="00CD7EB6"/>
    <w:rsid w:val="00CE0261"/>
    <w:rsid w:val="00CE0383"/>
    <w:rsid w:val="00CE1C26"/>
    <w:rsid w:val="00CE3A72"/>
    <w:rsid w:val="00CF02FD"/>
    <w:rsid w:val="00CF0AEE"/>
    <w:rsid w:val="00CF1E92"/>
    <w:rsid w:val="00CF3EBE"/>
    <w:rsid w:val="00CF42F7"/>
    <w:rsid w:val="00CF4828"/>
    <w:rsid w:val="00CF5020"/>
    <w:rsid w:val="00CF5147"/>
    <w:rsid w:val="00CF5661"/>
    <w:rsid w:val="00CF6648"/>
    <w:rsid w:val="00CF6A4B"/>
    <w:rsid w:val="00CF7425"/>
    <w:rsid w:val="00CF7FBB"/>
    <w:rsid w:val="00D005B2"/>
    <w:rsid w:val="00D00880"/>
    <w:rsid w:val="00D01FFB"/>
    <w:rsid w:val="00D0216F"/>
    <w:rsid w:val="00D02363"/>
    <w:rsid w:val="00D02E4E"/>
    <w:rsid w:val="00D033FF"/>
    <w:rsid w:val="00D04FF4"/>
    <w:rsid w:val="00D0554D"/>
    <w:rsid w:val="00D05727"/>
    <w:rsid w:val="00D05F09"/>
    <w:rsid w:val="00D06172"/>
    <w:rsid w:val="00D06905"/>
    <w:rsid w:val="00D06A1A"/>
    <w:rsid w:val="00D07DEC"/>
    <w:rsid w:val="00D07E32"/>
    <w:rsid w:val="00D1051F"/>
    <w:rsid w:val="00D105B8"/>
    <w:rsid w:val="00D10C15"/>
    <w:rsid w:val="00D10FF5"/>
    <w:rsid w:val="00D1162D"/>
    <w:rsid w:val="00D118BF"/>
    <w:rsid w:val="00D119FE"/>
    <w:rsid w:val="00D128EB"/>
    <w:rsid w:val="00D13BC2"/>
    <w:rsid w:val="00D1423E"/>
    <w:rsid w:val="00D14660"/>
    <w:rsid w:val="00D1485D"/>
    <w:rsid w:val="00D14B34"/>
    <w:rsid w:val="00D14D79"/>
    <w:rsid w:val="00D15B8B"/>
    <w:rsid w:val="00D17A61"/>
    <w:rsid w:val="00D21386"/>
    <w:rsid w:val="00D2157B"/>
    <w:rsid w:val="00D22AD8"/>
    <w:rsid w:val="00D22E40"/>
    <w:rsid w:val="00D23857"/>
    <w:rsid w:val="00D23C21"/>
    <w:rsid w:val="00D24234"/>
    <w:rsid w:val="00D24B14"/>
    <w:rsid w:val="00D26ABC"/>
    <w:rsid w:val="00D26FA1"/>
    <w:rsid w:val="00D270E4"/>
    <w:rsid w:val="00D276B7"/>
    <w:rsid w:val="00D3007B"/>
    <w:rsid w:val="00D302FA"/>
    <w:rsid w:val="00D307A3"/>
    <w:rsid w:val="00D30950"/>
    <w:rsid w:val="00D31C16"/>
    <w:rsid w:val="00D3201C"/>
    <w:rsid w:val="00D3237F"/>
    <w:rsid w:val="00D32B25"/>
    <w:rsid w:val="00D3330B"/>
    <w:rsid w:val="00D3356D"/>
    <w:rsid w:val="00D33CF2"/>
    <w:rsid w:val="00D41850"/>
    <w:rsid w:val="00D41F1C"/>
    <w:rsid w:val="00D422F4"/>
    <w:rsid w:val="00D4251C"/>
    <w:rsid w:val="00D4413B"/>
    <w:rsid w:val="00D44281"/>
    <w:rsid w:val="00D5023E"/>
    <w:rsid w:val="00D50342"/>
    <w:rsid w:val="00D508BD"/>
    <w:rsid w:val="00D51C7D"/>
    <w:rsid w:val="00D52415"/>
    <w:rsid w:val="00D53504"/>
    <w:rsid w:val="00D537A3"/>
    <w:rsid w:val="00D53E1F"/>
    <w:rsid w:val="00D53EA5"/>
    <w:rsid w:val="00D547BF"/>
    <w:rsid w:val="00D54D8E"/>
    <w:rsid w:val="00D56E90"/>
    <w:rsid w:val="00D56EA1"/>
    <w:rsid w:val="00D572EC"/>
    <w:rsid w:val="00D573F3"/>
    <w:rsid w:val="00D579AC"/>
    <w:rsid w:val="00D57F4F"/>
    <w:rsid w:val="00D608AB"/>
    <w:rsid w:val="00D609AB"/>
    <w:rsid w:val="00D60F27"/>
    <w:rsid w:val="00D61BF3"/>
    <w:rsid w:val="00D6288B"/>
    <w:rsid w:val="00D63DF0"/>
    <w:rsid w:val="00D63FFB"/>
    <w:rsid w:val="00D6407C"/>
    <w:rsid w:val="00D649E2"/>
    <w:rsid w:val="00D65EB8"/>
    <w:rsid w:val="00D663EC"/>
    <w:rsid w:val="00D66D91"/>
    <w:rsid w:val="00D67064"/>
    <w:rsid w:val="00D673C4"/>
    <w:rsid w:val="00D6783C"/>
    <w:rsid w:val="00D717FB"/>
    <w:rsid w:val="00D71AE8"/>
    <w:rsid w:val="00D71D5E"/>
    <w:rsid w:val="00D726AB"/>
    <w:rsid w:val="00D72E91"/>
    <w:rsid w:val="00D72EA4"/>
    <w:rsid w:val="00D7316A"/>
    <w:rsid w:val="00D75796"/>
    <w:rsid w:val="00D75861"/>
    <w:rsid w:val="00D7590C"/>
    <w:rsid w:val="00D770FE"/>
    <w:rsid w:val="00D80078"/>
    <w:rsid w:val="00D802D3"/>
    <w:rsid w:val="00D808FD"/>
    <w:rsid w:val="00D80F0B"/>
    <w:rsid w:val="00D812C6"/>
    <w:rsid w:val="00D81C94"/>
    <w:rsid w:val="00D82A2B"/>
    <w:rsid w:val="00D83F0A"/>
    <w:rsid w:val="00D84017"/>
    <w:rsid w:val="00D84112"/>
    <w:rsid w:val="00D84EF0"/>
    <w:rsid w:val="00D86389"/>
    <w:rsid w:val="00D86BF5"/>
    <w:rsid w:val="00D86DEB"/>
    <w:rsid w:val="00D87172"/>
    <w:rsid w:val="00D90327"/>
    <w:rsid w:val="00D9096A"/>
    <w:rsid w:val="00D91541"/>
    <w:rsid w:val="00D91A5F"/>
    <w:rsid w:val="00D92589"/>
    <w:rsid w:val="00D93221"/>
    <w:rsid w:val="00D94160"/>
    <w:rsid w:val="00D9431C"/>
    <w:rsid w:val="00D95681"/>
    <w:rsid w:val="00D96728"/>
    <w:rsid w:val="00D96D94"/>
    <w:rsid w:val="00D96E40"/>
    <w:rsid w:val="00D97DD5"/>
    <w:rsid w:val="00DA09C3"/>
    <w:rsid w:val="00DA1AF3"/>
    <w:rsid w:val="00DA28E1"/>
    <w:rsid w:val="00DA333E"/>
    <w:rsid w:val="00DA4206"/>
    <w:rsid w:val="00DA43AB"/>
    <w:rsid w:val="00DA4E5F"/>
    <w:rsid w:val="00DA7F89"/>
    <w:rsid w:val="00DB01E0"/>
    <w:rsid w:val="00DB1B2E"/>
    <w:rsid w:val="00DB2994"/>
    <w:rsid w:val="00DB2AE1"/>
    <w:rsid w:val="00DB2FDF"/>
    <w:rsid w:val="00DB4FC8"/>
    <w:rsid w:val="00DB5317"/>
    <w:rsid w:val="00DB6E75"/>
    <w:rsid w:val="00DB7F24"/>
    <w:rsid w:val="00DC1604"/>
    <w:rsid w:val="00DC1C64"/>
    <w:rsid w:val="00DC205A"/>
    <w:rsid w:val="00DC240C"/>
    <w:rsid w:val="00DC24DD"/>
    <w:rsid w:val="00DC2946"/>
    <w:rsid w:val="00DC2A1D"/>
    <w:rsid w:val="00DC4514"/>
    <w:rsid w:val="00DC4EAC"/>
    <w:rsid w:val="00DC5234"/>
    <w:rsid w:val="00DC577F"/>
    <w:rsid w:val="00DC5A5C"/>
    <w:rsid w:val="00DC5DA0"/>
    <w:rsid w:val="00DC602A"/>
    <w:rsid w:val="00DC722B"/>
    <w:rsid w:val="00DC72E8"/>
    <w:rsid w:val="00DC75A2"/>
    <w:rsid w:val="00DC7867"/>
    <w:rsid w:val="00DD0022"/>
    <w:rsid w:val="00DD0C71"/>
    <w:rsid w:val="00DD2DA4"/>
    <w:rsid w:val="00DD311D"/>
    <w:rsid w:val="00DD34CB"/>
    <w:rsid w:val="00DD3EDF"/>
    <w:rsid w:val="00DD6A07"/>
    <w:rsid w:val="00DD72EB"/>
    <w:rsid w:val="00DE043B"/>
    <w:rsid w:val="00DE1ADF"/>
    <w:rsid w:val="00DE1FCD"/>
    <w:rsid w:val="00DE21BE"/>
    <w:rsid w:val="00DE238E"/>
    <w:rsid w:val="00DE242F"/>
    <w:rsid w:val="00DE24EB"/>
    <w:rsid w:val="00DE2C6E"/>
    <w:rsid w:val="00DE2E43"/>
    <w:rsid w:val="00DE30E0"/>
    <w:rsid w:val="00DE46DA"/>
    <w:rsid w:val="00DE48ED"/>
    <w:rsid w:val="00DE4EDD"/>
    <w:rsid w:val="00DE7593"/>
    <w:rsid w:val="00DE7B4D"/>
    <w:rsid w:val="00DE7DF5"/>
    <w:rsid w:val="00DF1752"/>
    <w:rsid w:val="00DF2241"/>
    <w:rsid w:val="00DF352C"/>
    <w:rsid w:val="00DF59AA"/>
    <w:rsid w:val="00DF6C7F"/>
    <w:rsid w:val="00E02D3A"/>
    <w:rsid w:val="00E03384"/>
    <w:rsid w:val="00E035EA"/>
    <w:rsid w:val="00E05156"/>
    <w:rsid w:val="00E06422"/>
    <w:rsid w:val="00E06618"/>
    <w:rsid w:val="00E06DF8"/>
    <w:rsid w:val="00E078CA"/>
    <w:rsid w:val="00E11212"/>
    <w:rsid w:val="00E11D74"/>
    <w:rsid w:val="00E125FD"/>
    <w:rsid w:val="00E12812"/>
    <w:rsid w:val="00E12EA7"/>
    <w:rsid w:val="00E131FE"/>
    <w:rsid w:val="00E13459"/>
    <w:rsid w:val="00E136AA"/>
    <w:rsid w:val="00E13E29"/>
    <w:rsid w:val="00E14198"/>
    <w:rsid w:val="00E159A4"/>
    <w:rsid w:val="00E15C8E"/>
    <w:rsid w:val="00E17A13"/>
    <w:rsid w:val="00E2132D"/>
    <w:rsid w:val="00E218F7"/>
    <w:rsid w:val="00E21DED"/>
    <w:rsid w:val="00E231C5"/>
    <w:rsid w:val="00E23587"/>
    <w:rsid w:val="00E23A97"/>
    <w:rsid w:val="00E246E4"/>
    <w:rsid w:val="00E248C1"/>
    <w:rsid w:val="00E305D5"/>
    <w:rsid w:val="00E32582"/>
    <w:rsid w:val="00E32824"/>
    <w:rsid w:val="00E33B6C"/>
    <w:rsid w:val="00E3488A"/>
    <w:rsid w:val="00E3549A"/>
    <w:rsid w:val="00E358E6"/>
    <w:rsid w:val="00E35A1C"/>
    <w:rsid w:val="00E36585"/>
    <w:rsid w:val="00E371B5"/>
    <w:rsid w:val="00E372C4"/>
    <w:rsid w:val="00E3744F"/>
    <w:rsid w:val="00E37B10"/>
    <w:rsid w:val="00E4166C"/>
    <w:rsid w:val="00E417D4"/>
    <w:rsid w:val="00E41D36"/>
    <w:rsid w:val="00E42405"/>
    <w:rsid w:val="00E425A9"/>
    <w:rsid w:val="00E437A3"/>
    <w:rsid w:val="00E44929"/>
    <w:rsid w:val="00E45161"/>
    <w:rsid w:val="00E45730"/>
    <w:rsid w:val="00E46DA3"/>
    <w:rsid w:val="00E47E08"/>
    <w:rsid w:val="00E47EE1"/>
    <w:rsid w:val="00E50419"/>
    <w:rsid w:val="00E50E70"/>
    <w:rsid w:val="00E50F70"/>
    <w:rsid w:val="00E513BF"/>
    <w:rsid w:val="00E518C8"/>
    <w:rsid w:val="00E52E7E"/>
    <w:rsid w:val="00E53045"/>
    <w:rsid w:val="00E54722"/>
    <w:rsid w:val="00E54B7C"/>
    <w:rsid w:val="00E55D5F"/>
    <w:rsid w:val="00E560D6"/>
    <w:rsid w:val="00E5611C"/>
    <w:rsid w:val="00E5621B"/>
    <w:rsid w:val="00E60036"/>
    <w:rsid w:val="00E60A6E"/>
    <w:rsid w:val="00E60E4B"/>
    <w:rsid w:val="00E62A31"/>
    <w:rsid w:val="00E62C60"/>
    <w:rsid w:val="00E63129"/>
    <w:rsid w:val="00E6312A"/>
    <w:rsid w:val="00E6339D"/>
    <w:rsid w:val="00E65057"/>
    <w:rsid w:val="00E65293"/>
    <w:rsid w:val="00E6575F"/>
    <w:rsid w:val="00E668A7"/>
    <w:rsid w:val="00E6697C"/>
    <w:rsid w:val="00E669D2"/>
    <w:rsid w:val="00E66A02"/>
    <w:rsid w:val="00E7033C"/>
    <w:rsid w:val="00E70ADD"/>
    <w:rsid w:val="00E72372"/>
    <w:rsid w:val="00E72E61"/>
    <w:rsid w:val="00E732C2"/>
    <w:rsid w:val="00E748AC"/>
    <w:rsid w:val="00E753CB"/>
    <w:rsid w:val="00E754D6"/>
    <w:rsid w:val="00E7558F"/>
    <w:rsid w:val="00E75B15"/>
    <w:rsid w:val="00E769AE"/>
    <w:rsid w:val="00E76A52"/>
    <w:rsid w:val="00E76D02"/>
    <w:rsid w:val="00E77821"/>
    <w:rsid w:val="00E8080B"/>
    <w:rsid w:val="00E81695"/>
    <w:rsid w:val="00E81E0D"/>
    <w:rsid w:val="00E82023"/>
    <w:rsid w:val="00E8286C"/>
    <w:rsid w:val="00E82FB8"/>
    <w:rsid w:val="00E8355A"/>
    <w:rsid w:val="00E839EE"/>
    <w:rsid w:val="00E83C77"/>
    <w:rsid w:val="00E84009"/>
    <w:rsid w:val="00E8417B"/>
    <w:rsid w:val="00E84283"/>
    <w:rsid w:val="00E84DFD"/>
    <w:rsid w:val="00E8669E"/>
    <w:rsid w:val="00E86B0C"/>
    <w:rsid w:val="00E87704"/>
    <w:rsid w:val="00E90DA6"/>
    <w:rsid w:val="00E91122"/>
    <w:rsid w:val="00E91653"/>
    <w:rsid w:val="00E91665"/>
    <w:rsid w:val="00E91D33"/>
    <w:rsid w:val="00E92DA5"/>
    <w:rsid w:val="00E948F9"/>
    <w:rsid w:val="00E94E93"/>
    <w:rsid w:val="00E95B49"/>
    <w:rsid w:val="00E96F94"/>
    <w:rsid w:val="00E97E84"/>
    <w:rsid w:val="00EA22F1"/>
    <w:rsid w:val="00EA279F"/>
    <w:rsid w:val="00EA37A9"/>
    <w:rsid w:val="00EA3C0F"/>
    <w:rsid w:val="00EA46A7"/>
    <w:rsid w:val="00EA4929"/>
    <w:rsid w:val="00EA493A"/>
    <w:rsid w:val="00EA4FAA"/>
    <w:rsid w:val="00EA6A18"/>
    <w:rsid w:val="00EA6FCA"/>
    <w:rsid w:val="00EB0D46"/>
    <w:rsid w:val="00EB12DE"/>
    <w:rsid w:val="00EB254F"/>
    <w:rsid w:val="00EB3A33"/>
    <w:rsid w:val="00EB40C9"/>
    <w:rsid w:val="00EB4761"/>
    <w:rsid w:val="00EB5C74"/>
    <w:rsid w:val="00EB6AAE"/>
    <w:rsid w:val="00EB6F39"/>
    <w:rsid w:val="00EC037B"/>
    <w:rsid w:val="00EC0EE4"/>
    <w:rsid w:val="00EC23F1"/>
    <w:rsid w:val="00EC3617"/>
    <w:rsid w:val="00EC3696"/>
    <w:rsid w:val="00EC4454"/>
    <w:rsid w:val="00EC4962"/>
    <w:rsid w:val="00EC4C02"/>
    <w:rsid w:val="00EC5F4E"/>
    <w:rsid w:val="00EC6029"/>
    <w:rsid w:val="00EC6348"/>
    <w:rsid w:val="00EC723E"/>
    <w:rsid w:val="00ED0499"/>
    <w:rsid w:val="00ED0E55"/>
    <w:rsid w:val="00ED13F0"/>
    <w:rsid w:val="00ED13F4"/>
    <w:rsid w:val="00ED17A3"/>
    <w:rsid w:val="00ED1960"/>
    <w:rsid w:val="00ED1CBE"/>
    <w:rsid w:val="00ED2ABD"/>
    <w:rsid w:val="00ED3185"/>
    <w:rsid w:val="00ED38CB"/>
    <w:rsid w:val="00ED3DFC"/>
    <w:rsid w:val="00ED3E3C"/>
    <w:rsid w:val="00ED4359"/>
    <w:rsid w:val="00ED5230"/>
    <w:rsid w:val="00ED5960"/>
    <w:rsid w:val="00ED6DC8"/>
    <w:rsid w:val="00ED7179"/>
    <w:rsid w:val="00ED7379"/>
    <w:rsid w:val="00EE189D"/>
    <w:rsid w:val="00EE1AE5"/>
    <w:rsid w:val="00EE249B"/>
    <w:rsid w:val="00EE32C9"/>
    <w:rsid w:val="00EE374C"/>
    <w:rsid w:val="00EE39E3"/>
    <w:rsid w:val="00EE5B3A"/>
    <w:rsid w:val="00EE5B88"/>
    <w:rsid w:val="00EE7CA4"/>
    <w:rsid w:val="00EF02FD"/>
    <w:rsid w:val="00EF1108"/>
    <w:rsid w:val="00EF2562"/>
    <w:rsid w:val="00EF26C6"/>
    <w:rsid w:val="00EF3607"/>
    <w:rsid w:val="00EF438E"/>
    <w:rsid w:val="00EF43C1"/>
    <w:rsid w:val="00EF5B27"/>
    <w:rsid w:val="00EF5E7D"/>
    <w:rsid w:val="00EF62FE"/>
    <w:rsid w:val="00EF6318"/>
    <w:rsid w:val="00EF66F5"/>
    <w:rsid w:val="00EF6D5C"/>
    <w:rsid w:val="00EF6FF7"/>
    <w:rsid w:val="00EF704E"/>
    <w:rsid w:val="00EF7B52"/>
    <w:rsid w:val="00F00AE0"/>
    <w:rsid w:val="00F00F32"/>
    <w:rsid w:val="00F011BF"/>
    <w:rsid w:val="00F03C27"/>
    <w:rsid w:val="00F044B2"/>
    <w:rsid w:val="00F049BE"/>
    <w:rsid w:val="00F04BFF"/>
    <w:rsid w:val="00F05132"/>
    <w:rsid w:val="00F05221"/>
    <w:rsid w:val="00F05A81"/>
    <w:rsid w:val="00F06470"/>
    <w:rsid w:val="00F06727"/>
    <w:rsid w:val="00F06DC2"/>
    <w:rsid w:val="00F10E42"/>
    <w:rsid w:val="00F130F2"/>
    <w:rsid w:val="00F13DA6"/>
    <w:rsid w:val="00F14509"/>
    <w:rsid w:val="00F146D8"/>
    <w:rsid w:val="00F14FDB"/>
    <w:rsid w:val="00F153B0"/>
    <w:rsid w:val="00F1551A"/>
    <w:rsid w:val="00F161D2"/>
    <w:rsid w:val="00F16A0A"/>
    <w:rsid w:val="00F16A22"/>
    <w:rsid w:val="00F17A2F"/>
    <w:rsid w:val="00F201FF"/>
    <w:rsid w:val="00F20266"/>
    <w:rsid w:val="00F20AD3"/>
    <w:rsid w:val="00F20B2D"/>
    <w:rsid w:val="00F20B3A"/>
    <w:rsid w:val="00F2183A"/>
    <w:rsid w:val="00F21EE0"/>
    <w:rsid w:val="00F224DA"/>
    <w:rsid w:val="00F22C92"/>
    <w:rsid w:val="00F22DF9"/>
    <w:rsid w:val="00F22DFC"/>
    <w:rsid w:val="00F230E6"/>
    <w:rsid w:val="00F234AD"/>
    <w:rsid w:val="00F254F5"/>
    <w:rsid w:val="00F259D9"/>
    <w:rsid w:val="00F25FFC"/>
    <w:rsid w:val="00F26F41"/>
    <w:rsid w:val="00F2704D"/>
    <w:rsid w:val="00F275CA"/>
    <w:rsid w:val="00F27D95"/>
    <w:rsid w:val="00F3064E"/>
    <w:rsid w:val="00F30866"/>
    <w:rsid w:val="00F30BD8"/>
    <w:rsid w:val="00F30D3A"/>
    <w:rsid w:val="00F31889"/>
    <w:rsid w:val="00F32385"/>
    <w:rsid w:val="00F33100"/>
    <w:rsid w:val="00F33889"/>
    <w:rsid w:val="00F3454A"/>
    <w:rsid w:val="00F35146"/>
    <w:rsid w:val="00F36000"/>
    <w:rsid w:val="00F36823"/>
    <w:rsid w:val="00F36B6C"/>
    <w:rsid w:val="00F40334"/>
    <w:rsid w:val="00F4226D"/>
    <w:rsid w:val="00F4402D"/>
    <w:rsid w:val="00F44754"/>
    <w:rsid w:val="00F44960"/>
    <w:rsid w:val="00F44DDB"/>
    <w:rsid w:val="00F44E5D"/>
    <w:rsid w:val="00F4502C"/>
    <w:rsid w:val="00F46760"/>
    <w:rsid w:val="00F47344"/>
    <w:rsid w:val="00F47999"/>
    <w:rsid w:val="00F479FC"/>
    <w:rsid w:val="00F50516"/>
    <w:rsid w:val="00F505ED"/>
    <w:rsid w:val="00F522F2"/>
    <w:rsid w:val="00F526A1"/>
    <w:rsid w:val="00F52F91"/>
    <w:rsid w:val="00F532D6"/>
    <w:rsid w:val="00F53903"/>
    <w:rsid w:val="00F53B5F"/>
    <w:rsid w:val="00F53EFC"/>
    <w:rsid w:val="00F54C35"/>
    <w:rsid w:val="00F55076"/>
    <w:rsid w:val="00F550AC"/>
    <w:rsid w:val="00F55BBA"/>
    <w:rsid w:val="00F56129"/>
    <w:rsid w:val="00F5714F"/>
    <w:rsid w:val="00F57D48"/>
    <w:rsid w:val="00F608C1"/>
    <w:rsid w:val="00F613A8"/>
    <w:rsid w:val="00F61AE1"/>
    <w:rsid w:val="00F61DA9"/>
    <w:rsid w:val="00F61FBC"/>
    <w:rsid w:val="00F61FD2"/>
    <w:rsid w:val="00F63906"/>
    <w:rsid w:val="00F63951"/>
    <w:rsid w:val="00F63A54"/>
    <w:rsid w:val="00F645E5"/>
    <w:rsid w:val="00F64676"/>
    <w:rsid w:val="00F65358"/>
    <w:rsid w:val="00F65826"/>
    <w:rsid w:val="00F663F4"/>
    <w:rsid w:val="00F67552"/>
    <w:rsid w:val="00F7021F"/>
    <w:rsid w:val="00F7119F"/>
    <w:rsid w:val="00F71211"/>
    <w:rsid w:val="00F712C3"/>
    <w:rsid w:val="00F7195E"/>
    <w:rsid w:val="00F71C45"/>
    <w:rsid w:val="00F71E60"/>
    <w:rsid w:val="00F72174"/>
    <w:rsid w:val="00F7292B"/>
    <w:rsid w:val="00F73A63"/>
    <w:rsid w:val="00F74476"/>
    <w:rsid w:val="00F7452F"/>
    <w:rsid w:val="00F758D8"/>
    <w:rsid w:val="00F75FDD"/>
    <w:rsid w:val="00F76D59"/>
    <w:rsid w:val="00F77402"/>
    <w:rsid w:val="00F80A46"/>
    <w:rsid w:val="00F80AE5"/>
    <w:rsid w:val="00F818FD"/>
    <w:rsid w:val="00F81C94"/>
    <w:rsid w:val="00F81EFA"/>
    <w:rsid w:val="00F8306C"/>
    <w:rsid w:val="00F834E0"/>
    <w:rsid w:val="00F839BD"/>
    <w:rsid w:val="00F83AEA"/>
    <w:rsid w:val="00F83C22"/>
    <w:rsid w:val="00F8443C"/>
    <w:rsid w:val="00F84605"/>
    <w:rsid w:val="00F873FC"/>
    <w:rsid w:val="00F90C04"/>
    <w:rsid w:val="00F92591"/>
    <w:rsid w:val="00F92E35"/>
    <w:rsid w:val="00F92E6C"/>
    <w:rsid w:val="00F9317A"/>
    <w:rsid w:val="00F94F2E"/>
    <w:rsid w:val="00F94F83"/>
    <w:rsid w:val="00F9509B"/>
    <w:rsid w:val="00F953AB"/>
    <w:rsid w:val="00F9594D"/>
    <w:rsid w:val="00F95FD9"/>
    <w:rsid w:val="00F96FEF"/>
    <w:rsid w:val="00F97467"/>
    <w:rsid w:val="00FA02D4"/>
    <w:rsid w:val="00FA1923"/>
    <w:rsid w:val="00FA1B4F"/>
    <w:rsid w:val="00FA2F44"/>
    <w:rsid w:val="00FA31AE"/>
    <w:rsid w:val="00FA3632"/>
    <w:rsid w:val="00FA3B87"/>
    <w:rsid w:val="00FA6F6B"/>
    <w:rsid w:val="00FA7516"/>
    <w:rsid w:val="00FA7A1A"/>
    <w:rsid w:val="00FB08CE"/>
    <w:rsid w:val="00FB1701"/>
    <w:rsid w:val="00FB2BDD"/>
    <w:rsid w:val="00FB35E8"/>
    <w:rsid w:val="00FB363C"/>
    <w:rsid w:val="00FB38A7"/>
    <w:rsid w:val="00FB3E17"/>
    <w:rsid w:val="00FB41D6"/>
    <w:rsid w:val="00FB4E03"/>
    <w:rsid w:val="00FB4E98"/>
    <w:rsid w:val="00FB5288"/>
    <w:rsid w:val="00FB5EDF"/>
    <w:rsid w:val="00FB627D"/>
    <w:rsid w:val="00FB6A9C"/>
    <w:rsid w:val="00FC01C3"/>
    <w:rsid w:val="00FC02CC"/>
    <w:rsid w:val="00FC0AC2"/>
    <w:rsid w:val="00FC164B"/>
    <w:rsid w:val="00FC1D9A"/>
    <w:rsid w:val="00FC1F1F"/>
    <w:rsid w:val="00FC1F7F"/>
    <w:rsid w:val="00FC25A2"/>
    <w:rsid w:val="00FC3283"/>
    <w:rsid w:val="00FC32E8"/>
    <w:rsid w:val="00FC33B7"/>
    <w:rsid w:val="00FC3406"/>
    <w:rsid w:val="00FC35BB"/>
    <w:rsid w:val="00FC381B"/>
    <w:rsid w:val="00FC3B04"/>
    <w:rsid w:val="00FC3F4A"/>
    <w:rsid w:val="00FC4004"/>
    <w:rsid w:val="00FC42EC"/>
    <w:rsid w:val="00FC48CE"/>
    <w:rsid w:val="00FC521C"/>
    <w:rsid w:val="00FC547D"/>
    <w:rsid w:val="00FC5C23"/>
    <w:rsid w:val="00FC6034"/>
    <w:rsid w:val="00FC652E"/>
    <w:rsid w:val="00FD036A"/>
    <w:rsid w:val="00FD08F4"/>
    <w:rsid w:val="00FD1153"/>
    <w:rsid w:val="00FD1273"/>
    <w:rsid w:val="00FD1C95"/>
    <w:rsid w:val="00FD49D1"/>
    <w:rsid w:val="00FD4A38"/>
    <w:rsid w:val="00FD4AD9"/>
    <w:rsid w:val="00FD4CF5"/>
    <w:rsid w:val="00FD6594"/>
    <w:rsid w:val="00FD6DBB"/>
    <w:rsid w:val="00FD6E25"/>
    <w:rsid w:val="00FD77F9"/>
    <w:rsid w:val="00FD781F"/>
    <w:rsid w:val="00FE26FE"/>
    <w:rsid w:val="00FE2BF3"/>
    <w:rsid w:val="00FE3C10"/>
    <w:rsid w:val="00FE3C2C"/>
    <w:rsid w:val="00FE4138"/>
    <w:rsid w:val="00FE4763"/>
    <w:rsid w:val="00FE47C2"/>
    <w:rsid w:val="00FE5375"/>
    <w:rsid w:val="00FE5773"/>
    <w:rsid w:val="00FE5E9D"/>
    <w:rsid w:val="00FE73B9"/>
    <w:rsid w:val="00FF003D"/>
    <w:rsid w:val="00FF07AC"/>
    <w:rsid w:val="00FF10DF"/>
    <w:rsid w:val="00FF12AA"/>
    <w:rsid w:val="00FF132D"/>
    <w:rsid w:val="00FF1D57"/>
    <w:rsid w:val="00FF1EDA"/>
    <w:rsid w:val="00FF2332"/>
    <w:rsid w:val="00FF297F"/>
    <w:rsid w:val="00FF4FA1"/>
    <w:rsid w:val="00FF5E3A"/>
    <w:rsid w:val="00FF5EA2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41A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400"/>
        <w:tab w:val="left" w:pos="2520"/>
        <w:tab w:val="left" w:pos="4320"/>
      </w:tabs>
      <w:ind w:right="-900"/>
      <w:jc w:val="center"/>
      <w:outlineLvl w:val="1"/>
    </w:pPr>
    <w:rPr>
      <w:rFonts w:ascii="Times" w:hAnsi="Times"/>
      <w:b/>
      <w:sz w:val="32"/>
    </w:rPr>
  </w:style>
  <w:style w:type="paragraph" w:styleId="Heading3">
    <w:name w:val="heading 3"/>
    <w:basedOn w:val="Normal"/>
    <w:next w:val="Normal"/>
    <w:qFormat/>
    <w:pPr>
      <w:keepNext/>
      <w:ind w:right="-720"/>
      <w:jc w:val="center"/>
      <w:outlineLvl w:val="2"/>
    </w:pPr>
    <w:rPr>
      <w:rFonts w:ascii="Times" w:hAnsi="Times"/>
      <w:b/>
      <w:sz w:val="48"/>
    </w:rPr>
  </w:style>
  <w:style w:type="paragraph" w:styleId="Heading4">
    <w:name w:val="heading 4"/>
    <w:basedOn w:val="Normal"/>
    <w:next w:val="Normal"/>
    <w:qFormat/>
    <w:pPr>
      <w:keepNext/>
      <w:tabs>
        <w:tab w:val="left" w:pos="-20"/>
        <w:tab w:val="left" w:pos="400"/>
        <w:tab w:val="left" w:pos="540"/>
        <w:tab w:val="left" w:pos="8640"/>
      </w:tabs>
      <w:spacing w:before="100" w:after="60"/>
      <w:ind w:right="-1160"/>
      <w:jc w:val="center"/>
      <w:outlineLvl w:val="3"/>
    </w:pPr>
    <w:rPr>
      <w:rFonts w:ascii="Times" w:hAnsi="Times"/>
      <w:b/>
      <w:sz w:val="48"/>
    </w:rPr>
  </w:style>
  <w:style w:type="paragraph" w:styleId="Heading5">
    <w:name w:val="heading 5"/>
    <w:basedOn w:val="Normal"/>
    <w:next w:val="Normal"/>
    <w:qFormat/>
    <w:pPr>
      <w:keepNext/>
      <w:tabs>
        <w:tab w:val="left" w:pos="2970"/>
        <w:tab w:val="left" w:pos="3150"/>
      </w:tabs>
      <w:ind w:right="-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qFormat/>
    <w:pPr>
      <w:keepNext/>
      <w:tabs>
        <w:tab w:val="left" w:pos="360"/>
        <w:tab w:val="left" w:pos="400"/>
        <w:tab w:val="left" w:pos="8640"/>
      </w:tabs>
      <w:ind w:left="-90"/>
      <w:outlineLvl w:val="6"/>
    </w:pPr>
    <w:rPr>
      <w:rFonts w:ascii="Times" w:hAnsi="Times"/>
      <w:b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400"/>
        <w:tab w:val="left" w:pos="8640"/>
      </w:tabs>
      <w:ind w:left="360" w:hanging="360"/>
      <w:outlineLvl w:val="7"/>
    </w:pPr>
    <w:rPr>
      <w:rFonts w:ascii="Times" w:hAnsi="Times"/>
      <w:b/>
      <w:caps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  <w:tab w:val="left" w:pos="1170"/>
      </w:tabs>
      <w:ind w:left="360" w:right="90"/>
      <w:outlineLvl w:val="8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00"/>
        <w:tab w:val="left" w:pos="9180"/>
      </w:tabs>
      <w:ind w:left="400" w:right="-540" w:hanging="400"/>
    </w:pPr>
    <w:rPr>
      <w:rFonts w:ascii="Times" w:hAnsi="Times"/>
    </w:rPr>
  </w:style>
  <w:style w:type="paragraph" w:styleId="BodyText">
    <w:name w:val="Body Text"/>
    <w:basedOn w:val="Normal"/>
    <w:pPr>
      <w:tabs>
        <w:tab w:val="left" w:pos="-20"/>
        <w:tab w:val="left" w:pos="440"/>
        <w:tab w:val="left" w:pos="540"/>
        <w:tab w:val="left" w:pos="8640"/>
      </w:tabs>
      <w:ind w:right="-360"/>
    </w:pPr>
    <w:rPr>
      <w:rFonts w:ascii="Times" w:hAnsi="Times"/>
      <w:sz w:val="22"/>
    </w:rPr>
  </w:style>
  <w:style w:type="paragraph" w:styleId="BodyTextIndent">
    <w:name w:val="Body Text Indent"/>
    <w:basedOn w:val="Normal"/>
    <w:pPr>
      <w:tabs>
        <w:tab w:val="left" w:pos="360"/>
        <w:tab w:val="left" w:pos="400"/>
        <w:tab w:val="left" w:pos="2520"/>
        <w:tab w:val="left" w:pos="4320"/>
      </w:tabs>
      <w:ind w:left="2520" w:hanging="2520"/>
    </w:pPr>
    <w:rPr>
      <w:rFonts w:ascii="Times" w:hAnsi="Times"/>
    </w:rPr>
  </w:style>
  <w:style w:type="paragraph" w:styleId="BodyTextIndent2">
    <w:name w:val="Body Text Indent 2"/>
    <w:basedOn w:val="Normal"/>
    <w:pPr>
      <w:tabs>
        <w:tab w:val="left" w:pos="360"/>
        <w:tab w:val="left" w:pos="440"/>
        <w:tab w:val="left" w:pos="540"/>
      </w:tabs>
      <w:spacing w:before="60"/>
      <w:ind w:left="360" w:hanging="360"/>
    </w:pPr>
    <w:rPr>
      <w:rFonts w:ascii="Times" w:hAnsi="Times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pPr>
      <w:tabs>
        <w:tab w:val="left" w:pos="360"/>
        <w:tab w:val="left" w:pos="400"/>
        <w:tab w:val="left" w:pos="540"/>
        <w:tab w:val="left" w:pos="8640"/>
      </w:tabs>
      <w:spacing w:before="100" w:after="60"/>
      <w:ind w:left="360"/>
    </w:pPr>
    <w:rPr>
      <w:rFonts w:ascii="Times" w:hAnsi="Times"/>
    </w:rPr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link w:val="BodyText2Char"/>
    <w:pPr>
      <w:tabs>
        <w:tab w:val="left" w:pos="1170"/>
      </w:tabs>
    </w:pPr>
    <w:rPr>
      <w:rFonts w:ascii="Times" w:hAnsi="Times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head1">
    <w:name w:val="head1"/>
    <w:basedOn w:val="Normal"/>
    <w:pPr>
      <w:tabs>
        <w:tab w:val="left" w:pos="360"/>
        <w:tab w:val="left" w:pos="540"/>
        <w:tab w:val="left" w:pos="5040"/>
      </w:tabs>
      <w:spacing w:after="100"/>
      <w:ind w:left="360" w:right="-270" w:hanging="360"/>
      <w:jc w:val="center"/>
    </w:pPr>
    <w:rPr>
      <w:rFonts w:ascii="Times" w:hAnsi="Times"/>
      <w:b/>
      <w:sz w:val="36"/>
    </w:rPr>
  </w:style>
  <w:style w:type="paragraph" w:customStyle="1" w:styleId="Head2">
    <w:name w:val="Head2"/>
    <w:basedOn w:val="Normal"/>
    <w:pPr>
      <w:tabs>
        <w:tab w:val="left" w:pos="360"/>
        <w:tab w:val="left" w:pos="540"/>
        <w:tab w:val="left" w:pos="5040"/>
      </w:tabs>
      <w:spacing w:before="100" w:after="40"/>
      <w:ind w:left="360" w:right="-274" w:hanging="360"/>
    </w:pPr>
    <w:rPr>
      <w:rFonts w:ascii="Times" w:hAnsi="Times"/>
      <w:b/>
      <w:sz w:val="28"/>
    </w:rPr>
  </w:style>
  <w:style w:type="paragraph" w:customStyle="1" w:styleId="Head3">
    <w:name w:val="Head3"/>
    <w:basedOn w:val="Normal"/>
    <w:pPr>
      <w:tabs>
        <w:tab w:val="left" w:pos="360"/>
        <w:tab w:val="left" w:pos="400"/>
        <w:tab w:val="left" w:pos="540"/>
        <w:tab w:val="left" w:pos="8640"/>
      </w:tabs>
      <w:spacing w:before="100"/>
      <w:ind w:left="360" w:hanging="360"/>
      <w:jc w:val="both"/>
    </w:pPr>
    <w:rPr>
      <w:rFonts w:ascii="Times" w:hAnsi="Times"/>
      <w:b/>
      <w:cap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rsid w:val="00D64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417E6C"/>
    <w:rPr>
      <w:sz w:val="16"/>
      <w:szCs w:val="16"/>
    </w:rPr>
  </w:style>
  <w:style w:type="paragraph" w:styleId="CommentText">
    <w:name w:val="annotation text"/>
    <w:basedOn w:val="Normal"/>
    <w:semiHidden/>
    <w:rsid w:val="00417E6C"/>
    <w:rPr>
      <w:sz w:val="20"/>
    </w:rPr>
  </w:style>
  <w:style w:type="paragraph" w:styleId="CommentSubject">
    <w:name w:val="annotation subject"/>
    <w:basedOn w:val="CommentText"/>
    <w:next w:val="CommentText"/>
    <w:semiHidden/>
    <w:rsid w:val="00417E6C"/>
    <w:rPr>
      <w:b/>
      <w:bCs/>
    </w:rPr>
  </w:style>
  <w:style w:type="paragraph" w:styleId="BalloonText">
    <w:name w:val="Balloon Text"/>
    <w:basedOn w:val="Normal"/>
    <w:semiHidden/>
    <w:rsid w:val="00417E6C"/>
    <w:rPr>
      <w:rFonts w:ascii="Tahoma" w:hAnsi="Tahoma" w:cs="Tahoma"/>
      <w:sz w:val="16"/>
      <w:szCs w:val="16"/>
    </w:rPr>
  </w:style>
  <w:style w:type="character" w:customStyle="1" w:styleId="kommentar1">
    <w:name w:val="kommentar1"/>
    <w:rsid w:val="00FF1EDA"/>
    <w:rPr>
      <w:rFonts w:ascii="Verdana" w:hAnsi="Verdana" w:hint="default"/>
      <w:color w:val="000000"/>
      <w:sz w:val="19"/>
      <w:szCs w:val="19"/>
    </w:rPr>
  </w:style>
  <w:style w:type="paragraph" w:styleId="Footer">
    <w:name w:val="footer"/>
    <w:basedOn w:val="Normal"/>
    <w:rsid w:val="00E91653"/>
    <w:pPr>
      <w:tabs>
        <w:tab w:val="center" w:pos="4320"/>
        <w:tab w:val="right" w:pos="8640"/>
      </w:tabs>
    </w:pPr>
  </w:style>
  <w:style w:type="character" w:customStyle="1" w:styleId="clsstaticdata1">
    <w:name w:val="clsstaticdata1"/>
    <w:rsid w:val="00E8080B"/>
    <w:rPr>
      <w:rFonts w:ascii="Arial" w:hAnsi="Arial" w:cs="Arial" w:hint="default"/>
      <w:color w:val="000000"/>
      <w:sz w:val="18"/>
      <w:szCs w:val="18"/>
    </w:rPr>
  </w:style>
  <w:style w:type="character" w:customStyle="1" w:styleId="smblacktext">
    <w:name w:val="smblacktext"/>
    <w:basedOn w:val="DefaultParagraphFont"/>
    <w:rsid w:val="00D06A1A"/>
  </w:style>
  <w:style w:type="character" w:customStyle="1" w:styleId="medblacktext">
    <w:name w:val="medblacktext"/>
    <w:basedOn w:val="DefaultParagraphFont"/>
    <w:rsid w:val="00D06A1A"/>
  </w:style>
  <w:style w:type="character" w:customStyle="1" w:styleId="HeaderChar">
    <w:name w:val="Header Char"/>
    <w:link w:val="Header"/>
    <w:rsid w:val="002826AA"/>
    <w:rPr>
      <w:sz w:val="24"/>
    </w:rPr>
  </w:style>
  <w:style w:type="paragraph" w:styleId="ListParagraph">
    <w:name w:val="List Paragraph"/>
    <w:basedOn w:val="Normal"/>
    <w:uiPriority w:val="34"/>
    <w:qFormat/>
    <w:rsid w:val="000F5BDE"/>
    <w:pPr>
      <w:ind w:left="720"/>
      <w:contextualSpacing/>
    </w:pPr>
  </w:style>
  <w:style w:type="character" w:customStyle="1" w:styleId="FootnoteTextChar">
    <w:name w:val="Footnote Text Char"/>
    <w:link w:val="FootnoteText"/>
    <w:semiHidden/>
    <w:rsid w:val="00A533B2"/>
  </w:style>
  <w:style w:type="character" w:customStyle="1" w:styleId="hithilite">
    <w:name w:val="hithilite"/>
    <w:rsid w:val="00A533B2"/>
  </w:style>
  <w:style w:type="character" w:customStyle="1" w:styleId="databold">
    <w:name w:val="data_bold"/>
    <w:rsid w:val="00A533B2"/>
  </w:style>
  <w:style w:type="character" w:customStyle="1" w:styleId="databold1">
    <w:name w:val="data_bold1"/>
    <w:rsid w:val="00A533B2"/>
    <w:rPr>
      <w:b/>
      <w:bCs/>
    </w:rPr>
  </w:style>
  <w:style w:type="character" w:customStyle="1" w:styleId="BodyText2Char">
    <w:name w:val="Body Text 2 Char"/>
    <w:link w:val="BodyText2"/>
    <w:rsid w:val="00895D0D"/>
    <w:rPr>
      <w:rFonts w:ascii="Times" w:hAnsi="Times"/>
      <w:sz w:val="24"/>
      <w:u w:val="single"/>
    </w:rPr>
  </w:style>
  <w:style w:type="character" w:customStyle="1" w:styleId="BodyTextIndent3Char">
    <w:name w:val="Body Text Indent 3 Char"/>
    <w:link w:val="BodyTextIndent3"/>
    <w:rsid w:val="00B45405"/>
    <w:rPr>
      <w:rFonts w:ascii="Times" w:hAnsi="Times"/>
      <w:sz w:val="24"/>
    </w:rPr>
  </w:style>
  <w:style w:type="character" w:customStyle="1" w:styleId="apple-converted-space">
    <w:name w:val="apple-converted-space"/>
    <w:basedOn w:val="DefaultParagraphFont"/>
    <w:rsid w:val="008E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647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649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8259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2023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745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40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s\resume_f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resume_formal.dot</Template>
  <TotalTime>74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 </Company>
  <LinksUpToDate>false</LinksUpToDate>
  <CharactersWithSpaces>3500</CharactersWithSpaces>
  <SharedDoc>false</SharedDoc>
  <HLinks>
    <vt:vector size="54" baseType="variant">
      <vt:variant>
        <vt:i4>7077960</vt:i4>
      </vt:variant>
      <vt:variant>
        <vt:i4>24</vt:i4>
      </vt:variant>
      <vt:variant>
        <vt:i4>0</vt:i4>
      </vt:variant>
      <vt:variant>
        <vt:i4>5</vt:i4>
      </vt:variant>
      <vt:variant>
        <vt:lpwstr>http://mercury.kau.ac.kr/sjkwon</vt:lpwstr>
      </vt:variant>
      <vt:variant>
        <vt:lpwstr/>
      </vt:variant>
      <vt:variant>
        <vt:i4>3473443</vt:i4>
      </vt:variant>
      <vt:variant>
        <vt:i4>21</vt:i4>
      </vt:variant>
      <vt:variant>
        <vt:i4>0</vt:i4>
      </vt:variant>
      <vt:variant>
        <vt:i4>5</vt:i4>
      </vt:variant>
      <vt:variant>
        <vt:lpwstr>http://www.me.ncku.edu.tw/</vt:lpwstr>
      </vt:variant>
      <vt:variant>
        <vt:lpwstr/>
      </vt:variant>
      <vt:variant>
        <vt:i4>2687088</vt:i4>
      </vt:variant>
      <vt:variant>
        <vt:i4>18</vt:i4>
      </vt:variant>
      <vt:variant>
        <vt:i4>0</vt:i4>
      </vt:variant>
      <vt:variant>
        <vt:i4>5</vt:i4>
      </vt:variant>
      <vt:variant>
        <vt:lpwstr>http://control.skku.ac.kr/</vt:lpwstr>
      </vt:variant>
      <vt:variant>
        <vt:lpwstr/>
      </vt:variant>
      <vt:variant>
        <vt:i4>4849725</vt:i4>
      </vt:variant>
      <vt:variant>
        <vt:i4>15</vt:i4>
      </vt:variant>
      <vt:variant>
        <vt:i4>0</vt:i4>
      </vt:variant>
      <vt:variant>
        <vt:i4>5</vt:i4>
      </vt:variant>
      <vt:variant>
        <vt:lpwstr>http://www.mechanik.tuwien.ac.at/</vt:lpwstr>
      </vt:variant>
      <vt:variant>
        <vt:lpwstr/>
      </vt:variant>
      <vt:variant>
        <vt:i4>1638437</vt:i4>
      </vt:variant>
      <vt:variant>
        <vt:i4>12</vt:i4>
      </vt:variant>
      <vt:variant>
        <vt:i4>0</vt:i4>
      </vt:variant>
      <vt:variant>
        <vt:i4>5</vt:i4>
      </vt:variant>
      <vt:variant>
        <vt:lpwstr>http://www.soton.ac.uk/ses/people/staff/BhaskarA.html</vt:lpwstr>
      </vt:variant>
      <vt:variant>
        <vt:lpwstr/>
      </vt:variant>
      <vt:variant>
        <vt:i4>7798798</vt:i4>
      </vt:variant>
      <vt:variant>
        <vt:i4>9</vt:i4>
      </vt:variant>
      <vt:variant>
        <vt:i4>0</vt:i4>
      </vt:variant>
      <vt:variant>
        <vt:i4>5</vt:i4>
      </vt:variant>
      <vt:variant>
        <vt:lpwstr>http://vestscholars.org</vt:lpwstr>
      </vt:variant>
      <vt:variant>
        <vt:lpwstr/>
      </vt:variant>
      <vt:variant>
        <vt:i4>5570595</vt:i4>
      </vt:variant>
      <vt:variant>
        <vt:i4>6</vt:i4>
      </vt:variant>
      <vt:variant>
        <vt:i4>0</vt:i4>
      </vt:variant>
      <vt:variant>
        <vt:i4>5</vt:i4>
      </vt:variant>
      <vt:variant>
        <vt:lpwstr>http://www.life-on-a-chip.org</vt:lpwstr>
      </vt:variant>
      <vt:variant>
        <vt:lpwstr/>
      </vt:variant>
      <vt:variant>
        <vt:i4>127</vt:i4>
      </vt:variant>
      <vt:variant>
        <vt:i4>3</vt:i4>
      </vt:variant>
      <vt:variant>
        <vt:i4>0</vt:i4>
      </vt:variant>
      <vt:variant>
        <vt:i4>5</vt:i4>
      </vt:variant>
      <vt:variant>
        <vt:lpwstr>http://apps.isiknowledge.com/</vt:lpwstr>
      </vt:variant>
      <vt:variant>
        <vt:lpwstr/>
      </vt:variant>
      <vt:variant>
        <vt:i4>127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Santosh Devasia</dc:creator>
  <cp:keywords/>
  <cp:lastModifiedBy>Aishwarya Sahani</cp:lastModifiedBy>
  <cp:revision>111</cp:revision>
  <cp:lastPrinted>2004-11-18T20:15:00Z</cp:lastPrinted>
  <dcterms:created xsi:type="dcterms:W3CDTF">2015-12-23T14:14:00Z</dcterms:created>
  <dcterms:modified xsi:type="dcterms:W3CDTF">2019-12-03T07:10:00Z</dcterms:modified>
</cp:coreProperties>
</file>